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57E5" w14:textId="77777777" w:rsidR="00F366E4" w:rsidRDefault="00F366E4" w:rsidP="00F366E4">
      <w:pPr>
        <w:pStyle w:val="Title"/>
        <w:jc w:val="left"/>
        <w:rPr>
          <w:lang w:val="cs-CZ"/>
        </w:rPr>
      </w:pPr>
    </w:p>
    <w:p w14:paraId="2AF2B0C1" w14:textId="77777777" w:rsidR="00F366E4" w:rsidRDefault="00F366E4" w:rsidP="00F366E4">
      <w:pPr>
        <w:pStyle w:val="Default"/>
      </w:pPr>
    </w:p>
    <w:p w14:paraId="3B73974F" w14:textId="77777777" w:rsidR="00F366E4" w:rsidRPr="00A44B67" w:rsidRDefault="00F366E4" w:rsidP="00F366E4">
      <w:pPr>
        <w:pStyle w:val="Subtitle"/>
        <w:rPr>
          <w:sz w:val="32"/>
          <w:szCs w:val="32"/>
        </w:rPr>
      </w:pPr>
      <w:r w:rsidRPr="00A44B67">
        <w:rPr>
          <w:sz w:val="18"/>
          <w:szCs w:val="18"/>
        </w:rPr>
        <w:t xml:space="preserve"> </w:t>
      </w:r>
      <w:r w:rsidRPr="00A44B67">
        <w:rPr>
          <w:sz w:val="32"/>
          <w:szCs w:val="32"/>
        </w:rPr>
        <w:t xml:space="preserve">DANMARKS TEKNISKE UNIVERSITET </w:t>
      </w:r>
    </w:p>
    <w:p w14:paraId="5C807835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4790602C" w14:textId="77777777" w:rsidR="00F366E4" w:rsidRDefault="00F366E4" w:rsidP="00F366E4">
      <w:pPr>
        <w:pStyle w:val="Subtitle"/>
        <w:rPr>
          <w:sz w:val="38"/>
          <w:szCs w:val="38"/>
        </w:rPr>
      </w:pPr>
      <w:r w:rsidRPr="00A44B67">
        <w:rPr>
          <w:noProof/>
          <w:sz w:val="40"/>
          <w:szCs w:val="40"/>
          <w:lang w:val="cs-CZ"/>
        </w:rPr>
        <w:drawing>
          <wp:anchor distT="0" distB="0" distL="114300" distR="114300" simplePos="0" relativeHeight="251659264" behindDoc="0" locked="0" layoutInCell="1" allowOverlap="1" wp14:anchorId="051B1362" wp14:editId="7AC33CD0">
            <wp:simplePos x="0" y="0"/>
            <wp:positionH relativeFrom="margin">
              <wp:align>center</wp:align>
            </wp:positionH>
            <wp:positionV relativeFrom="paragraph">
              <wp:posOffset>2790</wp:posOffset>
            </wp:positionV>
            <wp:extent cx="2427734" cy="3462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4" cy="34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467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988F0FC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591B329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1930DE6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118920E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4BEEF91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3BF95E60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68A65467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5000D0DA" w14:textId="77777777" w:rsidR="00F366E4" w:rsidRPr="00A44B67" w:rsidRDefault="00F366E4" w:rsidP="00F366E4"/>
    <w:p w14:paraId="4A592871" w14:textId="77777777" w:rsidR="00F366E4" w:rsidRDefault="00F366E4" w:rsidP="00F366E4">
      <w:pPr>
        <w:pStyle w:val="Title"/>
        <w:rPr>
          <w:b w:val="0"/>
          <w:bCs/>
          <w:sz w:val="52"/>
          <w:szCs w:val="52"/>
          <w:lang w:val="cs-CZ"/>
        </w:rPr>
      </w:pPr>
      <w:r>
        <w:rPr>
          <w:b w:val="0"/>
          <w:bCs/>
          <w:sz w:val="52"/>
          <w:szCs w:val="52"/>
          <w:lang w:val="cs-CZ"/>
        </w:rPr>
        <w:t>02450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–</w:t>
      </w:r>
      <w:r w:rsidRPr="00A44B67">
        <w:rPr>
          <w:b w:val="0"/>
          <w:bCs/>
          <w:sz w:val="52"/>
          <w:szCs w:val="52"/>
          <w:lang w:val="cs-CZ"/>
        </w:rPr>
        <w:t xml:space="preserve"> </w:t>
      </w:r>
      <w:r>
        <w:rPr>
          <w:b w:val="0"/>
          <w:bCs/>
          <w:sz w:val="52"/>
          <w:szCs w:val="52"/>
          <w:lang w:val="cs-CZ"/>
        </w:rPr>
        <w:t>Introduction to Machine Learning and Data Mining</w:t>
      </w:r>
    </w:p>
    <w:p w14:paraId="59714A72" w14:textId="77777777" w:rsidR="00F366E4" w:rsidRPr="00F366E4" w:rsidRDefault="00F366E4" w:rsidP="00F366E4">
      <w:pPr>
        <w:rPr>
          <w:lang w:val="cs-CZ"/>
        </w:rPr>
      </w:pPr>
    </w:p>
    <w:p w14:paraId="6A41D79F" w14:textId="77777777" w:rsidR="00F366E4" w:rsidRPr="00A44B67" w:rsidRDefault="00F366E4" w:rsidP="00F366E4">
      <w:pPr>
        <w:pStyle w:val="Subtitle"/>
        <w:rPr>
          <w:b w:val="0"/>
          <w:bCs/>
          <w:sz w:val="40"/>
          <w:szCs w:val="40"/>
          <w:lang w:val="cs-CZ"/>
        </w:rPr>
      </w:pPr>
      <w:r>
        <w:rPr>
          <w:b w:val="0"/>
          <w:bCs/>
          <w:sz w:val="40"/>
          <w:szCs w:val="40"/>
          <w:lang w:val="cs-CZ"/>
        </w:rPr>
        <w:t>PROJECT 1</w:t>
      </w:r>
    </w:p>
    <w:p w14:paraId="7AF9D14A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5CDEFE9D" w14:textId="77777777" w:rsidR="00F366E4" w:rsidRDefault="00F366E4" w:rsidP="00F366E4">
      <w:pPr>
        <w:pStyle w:val="Subtitle"/>
        <w:rPr>
          <w:sz w:val="38"/>
          <w:szCs w:val="38"/>
        </w:rPr>
      </w:pPr>
    </w:p>
    <w:p w14:paraId="71DABB41" w14:textId="77777777" w:rsidR="00F366E4" w:rsidRDefault="00F366E4" w:rsidP="00F366E4">
      <w:pPr>
        <w:pStyle w:val="Subtitle"/>
        <w:jc w:val="left"/>
        <w:rPr>
          <w:sz w:val="38"/>
          <w:szCs w:val="38"/>
        </w:rPr>
      </w:pPr>
    </w:p>
    <w:p w14:paraId="6F4E8DDE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00E9D4" wp14:editId="51174401">
                <wp:simplePos x="0" y="0"/>
                <wp:positionH relativeFrom="column">
                  <wp:posOffset>3904615</wp:posOffset>
                </wp:positionH>
                <wp:positionV relativeFrom="paragraph">
                  <wp:posOffset>-97790</wp:posOffset>
                </wp:positionV>
                <wp:extent cx="435610" cy="267335"/>
                <wp:effectExtent l="38100" t="38100" r="2540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610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78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307.1pt;margin-top:-8.05pt;width:3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">
                <v:imagedata r:id="rId9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98B9FA" wp14:editId="7223569A">
                <wp:simplePos x="0" y="0"/>
                <wp:positionH relativeFrom="column">
                  <wp:posOffset>4719955</wp:posOffset>
                </wp:positionH>
                <wp:positionV relativeFrom="paragraph">
                  <wp:posOffset>-106680</wp:posOffset>
                </wp:positionV>
                <wp:extent cx="324485" cy="285115"/>
                <wp:effectExtent l="38100" t="38100" r="37465" b="387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448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AAB" id="Ink 59" o:spid="_x0000_s1026" type="#_x0000_t75" style="position:absolute;margin-left:371.3pt;margin-top:-8.75pt;width:26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">
                <v:imagedata r:id="rId11" o:title=""/>
              </v:shape>
            </w:pict>
          </mc:Fallback>
        </mc:AlternateContent>
      </w:r>
      <w:r w:rsidRPr="00524005">
        <w:rPr>
          <w:noProof/>
          <w:sz w:val="38"/>
          <w:szCs w:val="3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BE4748" wp14:editId="2EC18061">
                <wp:simplePos x="0" y="0"/>
                <wp:positionH relativeFrom="column">
                  <wp:posOffset>4291877</wp:posOffset>
                </wp:positionH>
                <wp:positionV relativeFrom="paragraph">
                  <wp:posOffset>-92710</wp:posOffset>
                </wp:positionV>
                <wp:extent cx="466090" cy="249555"/>
                <wp:effectExtent l="38100" t="38100" r="48260" b="361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609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4646" id="Ink 53" o:spid="_x0000_s1026" type="#_x0000_t75" style="position:absolute;margin-left:337.6pt;margin-top:-7.65pt;width:37.4pt;height:2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">
                <v:imagedata r:id="rId13" o:title=""/>
              </v:shape>
            </w:pict>
          </mc:Fallback>
        </mc:AlternateContent>
      </w:r>
      <w:r w:rsidRPr="00524005">
        <w:rPr>
          <w:lang w:val="cs-CZ"/>
        </w:rPr>
        <w:t xml:space="preserve">Martin Mikšík s212075 </w:t>
      </w:r>
    </w:p>
    <w:p w14:paraId="33A57529" w14:textId="77777777" w:rsidR="00F366E4" w:rsidRPr="00524005" w:rsidRDefault="00F366E4" w:rsidP="00F366E4">
      <w:pPr>
        <w:rPr>
          <w:b/>
          <w:lang w:val="cs-CZ"/>
        </w:rPr>
      </w:pPr>
      <w:r w:rsidRPr="00747101">
        <w:rPr>
          <w:noProof/>
          <w:lang w:val="cs-CZ"/>
        </w:rPr>
        <w:drawing>
          <wp:anchor distT="0" distB="0" distL="114300" distR="114300" simplePos="0" relativeHeight="251663360" behindDoc="0" locked="0" layoutInCell="1" allowOverlap="1" wp14:anchorId="5066E04E" wp14:editId="15B7ECBA">
            <wp:simplePos x="0" y="0"/>
            <wp:positionH relativeFrom="column">
              <wp:posOffset>3807460</wp:posOffset>
            </wp:positionH>
            <wp:positionV relativeFrom="paragraph">
              <wp:posOffset>55169</wp:posOffset>
            </wp:positionV>
            <wp:extent cx="1168806" cy="43531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806" cy="4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74F1" w14:textId="77777777" w:rsidR="00F366E4" w:rsidRPr="00524005" w:rsidRDefault="00F366E4" w:rsidP="00F366E4">
      <w:pPr>
        <w:pStyle w:val="Subtitle"/>
        <w:rPr>
          <w:lang w:val="cs-CZ"/>
        </w:rPr>
      </w:pPr>
      <w:r w:rsidRPr="00524005">
        <w:rPr>
          <w:lang w:val="cs-CZ"/>
        </w:rPr>
        <w:t>Lukáš Málek s212074</w:t>
      </w:r>
    </w:p>
    <w:p w14:paraId="406F3398" w14:textId="77777777" w:rsidR="00F366E4" w:rsidRPr="00524005" w:rsidRDefault="00F366E4" w:rsidP="00F366E4">
      <w:pPr>
        <w:rPr>
          <w:b/>
          <w:lang w:val="cs-CZ"/>
        </w:rPr>
      </w:pPr>
    </w:p>
    <w:p w14:paraId="7059584E" w14:textId="77777777" w:rsidR="00F366E4" w:rsidRDefault="00F366E4" w:rsidP="00B01D53">
      <w:pPr>
        <w:rPr>
          <w:lang w:val="cs-CZ"/>
        </w:rPr>
      </w:pPr>
    </w:p>
    <w:p w14:paraId="425A05A5" w14:textId="54E9C874" w:rsidR="00EA6F2B" w:rsidRDefault="00F366E4" w:rsidP="00B01D53">
      <w:pPr>
        <w:rPr>
          <w:lang w:val="cs-CZ"/>
        </w:rPr>
      </w:pPr>
      <w:r>
        <w:rPr>
          <w:lang w:val="cs-CZ"/>
        </w:rPr>
        <w:lastRenderedPageBreak/>
        <w:t>TODO</w:t>
      </w:r>
      <w:r w:rsidR="00EA6F2B">
        <w:rPr>
          <w:lang w:val="cs-CZ"/>
        </w:rPr>
        <w:t xml:space="preserve"> Table of content</w:t>
      </w:r>
      <w:r>
        <w:rPr>
          <w:lang w:val="cs-CZ"/>
        </w:rPr>
        <w:t xml:space="preserve"> </w:t>
      </w:r>
      <w:r w:rsidR="00EA6F2B">
        <w:rPr>
          <w:lang w:val="cs-CZ"/>
        </w:rPr>
        <w:fldChar w:fldCharType="begin"/>
      </w:r>
      <w:r w:rsidR="00EA6F2B">
        <w:rPr>
          <w:lang w:val="cs-CZ"/>
        </w:rPr>
        <w:instrText xml:space="preserve"> TOC \o "1-3" \h \z \u </w:instrText>
      </w:r>
      <w:r w:rsidR="00EA6F2B">
        <w:rPr>
          <w:lang w:val="cs-CZ"/>
        </w:rPr>
        <w:fldChar w:fldCharType="separate"/>
      </w:r>
      <w:r w:rsidR="00EA6F2B">
        <w:rPr>
          <w:b/>
          <w:bCs/>
          <w:noProof/>
        </w:rPr>
        <w:t>No table of contents entries found.</w:t>
      </w:r>
      <w:r w:rsidR="00EA6F2B">
        <w:rPr>
          <w:lang w:val="cs-CZ"/>
        </w:rPr>
        <w:fldChar w:fldCharType="end"/>
      </w:r>
      <w:r w:rsidR="002A004E">
        <w:rPr>
          <w:lang w:val="cs-CZ"/>
        </w:rPr>
        <w:t xml:space="preserve"> </w:t>
      </w:r>
    </w:p>
    <w:p w14:paraId="27BBE7CE" w14:textId="77777777" w:rsidR="00EA6F2B" w:rsidRDefault="00EA6F2B">
      <w:pPr>
        <w:contextualSpacing w:val="0"/>
        <w:rPr>
          <w:lang w:val="cs-CZ"/>
        </w:rPr>
      </w:pPr>
      <w:r>
        <w:rPr>
          <w:lang w:val="cs-CZ"/>
        </w:rPr>
        <w:br w:type="page"/>
      </w:r>
    </w:p>
    <w:p w14:paraId="33A17A9E" w14:textId="6D78D374" w:rsidR="00290581" w:rsidRDefault="00213830" w:rsidP="00B01D53">
      <w:pPr>
        <w:rPr>
          <w:lang w:val="cs-CZ"/>
        </w:rPr>
      </w:pPr>
      <w:r>
        <w:rPr>
          <w:lang w:val="cs-CZ"/>
        </w:rPr>
        <w:lastRenderedPageBreak/>
        <w:t>TODOS:</w:t>
      </w:r>
    </w:p>
    <w:p w14:paraId="4F550D3D" w14:textId="2A14C7BF" w:rsidR="00213830" w:rsidRDefault="00213830" w:rsidP="00213830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 xml:space="preserve">specify </w:t>
      </w:r>
      <w:r w:rsidR="009A776D">
        <w:rPr>
          <w:lang w:val="cs-CZ"/>
        </w:rPr>
        <w:t>section percentile for each student (one of us always needs to have atleast 60%)</w:t>
      </w:r>
    </w:p>
    <w:p w14:paraId="2F42279D" w14:textId="547A9166" w:rsidR="00CE177B" w:rsidRDefault="00CA43AC" w:rsidP="00CE177B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solutions for at least 4 exam probles</w:t>
      </w:r>
    </w:p>
    <w:p w14:paraId="7D28E94A" w14:textId="49DE956C" w:rsidR="00CE177B" w:rsidRDefault="008B1C50" w:rsidP="00CE177B">
      <w:pPr>
        <w:rPr>
          <w:lang w:val="cs-CZ"/>
        </w:rPr>
      </w:pPr>
      <w:r>
        <w:rPr>
          <w:lang w:val="cs-CZ"/>
        </w:rPr>
        <w:t>Upload</w:t>
      </w:r>
      <w:r w:rsidR="00CE177B">
        <w:rPr>
          <w:lang w:val="cs-CZ"/>
        </w:rPr>
        <w:t>:</w:t>
      </w:r>
    </w:p>
    <w:p w14:paraId="39758165" w14:textId="1DDE1EFD" w:rsidR="00CE177B" w:rsidRDefault="00816D4B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report + </w:t>
      </w:r>
      <w:r w:rsidR="005F5932">
        <w:rPr>
          <w:lang w:val="cs-CZ"/>
        </w:rPr>
        <w:t>one .py file (wont be ecaluated, just checked for plagiarism)</w:t>
      </w:r>
    </w:p>
    <w:p w14:paraId="6D5787BB" w14:textId="6B68512B" w:rsidR="005F5932" w:rsidRDefault="00B60D7C" w:rsidP="00CE177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upload only one member</w:t>
      </w:r>
    </w:p>
    <w:p w14:paraId="200B71AE" w14:textId="77777777" w:rsidR="0083279D" w:rsidRDefault="00B60D7C" w:rsidP="00DF4EBB">
      <w:pPr>
        <w:pStyle w:val="ListParagraph"/>
        <w:numPr>
          <w:ilvl w:val="0"/>
          <w:numId w:val="11"/>
        </w:numPr>
        <w:rPr>
          <w:lang w:val="cs-CZ"/>
        </w:rPr>
      </w:pPr>
      <w:r w:rsidRPr="0083279D">
        <w:rPr>
          <w:lang w:val="cs-CZ"/>
        </w:rPr>
        <w:t>deadline 8 March 13:00</w:t>
      </w:r>
    </w:p>
    <w:p w14:paraId="40054454" w14:textId="54CC09A2" w:rsidR="008B1C50" w:rsidRPr="0083279D" w:rsidRDefault="0083279D" w:rsidP="0083279D">
      <w:pPr>
        <w:rPr>
          <w:lang w:val="cs-CZ"/>
        </w:rPr>
      </w:pPr>
      <w:r>
        <w:rPr>
          <w:lang w:val="cs-CZ"/>
        </w:rPr>
        <w:t>Description</w:t>
      </w:r>
      <w:r w:rsidR="008B1C50" w:rsidRPr="0083279D">
        <w:rPr>
          <w:lang w:val="cs-CZ"/>
        </w:rPr>
        <w:t xml:space="preserve">: </w:t>
      </w:r>
    </w:p>
    <w:p w14:paraId="13C5C0F0" w14:textId="4869EA3C" w:rsidR="008B1C50" w:rsidRDefault="0083279D" w:rsidP="008B1C50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only apply methods you understand and check for possible issues, reason them. </w:t>
      </w:r>
    </w:p>
    <w:p w14:paraId="224BE4A7" w14:textId="3E90758E" w:rsidR="0083279D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 w:rsidRPr="00326B3E">
        <w:rPr>
          <w:lang w:val="cs-CZ"/>
        </w:rPr>
        <w:t>thorough understanding of your data and describe how</w:t>
      </w:r>
      <w:r>
        <w:rPr>
          <w:lang w:val="cs-CZ"/>
        </w:rPr>
        <w:t xml:space="preserve"> </w:t>
      </w:r>
      <w:r w:rsidRPr="00326B3E">
        <w:rPr>
          <w:lang w:val="cs-CZ"/>
        </w:rPr>
        <w:t>you expect the data can be used in the later reports</w:t>
      </w:r>
    </w:p>
    <w:p w14:paraId="46FA9803" w14:textId="5857DDD5" w:rsidR="00326B3E" w:rsidRDefault="00326B3E" w:rsidP="00EE58FE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coverin week 1-4</w:t>
      </w:r>
    </w:p>
    <w:p w14:paraId="0DB4908B" w14:textId="499F42F2" w:rsidR="009345AA" w:rsidRDefault="009345AA" w:rsidP="003A2F98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lang w:val="cs-CZ"/>
        </w:rPr>
      </w:pPr>
      <w:r>
        <w:rPr>
          <w:lang w:val="cs-CZ"/>
        </w:rPr>
        <w:t>check question in exercises which by answering them can lead to successful report</w:t>
      </w:r>
    </w:p>
    <w:p w14:paraId="193948DD" w14:textId="77777777" w:rsidR="003A2F98" w:rsidRDefault="003A2F98" w:rsidP="003A2F98">
      <w:pPr>
        <w:rPr>
          <w:lang w:val="cs-CZ"/>
        </w:rPr>
      </w:pPr>
    </w:p>
    <w:p w14:paraId="487F8BB5" w14:textId="3A34DD1D" w:rsidR="003A2F98" w:rsidRDefault="003A2F98" w:rsidP="003A2F98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Description of data set </w:t>
      </w:r>
    </w:p>
    <w:p w14:paraId="191366FF" w14:textId="380EEB6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>- What are data about, overall problem of interest</w:t>
      </w:r>
    </w:p>
    <w:p w14:paraId="65DABE7E" w14:textId="51BB7640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provide reference where we got the data </w:t>
      </w:r>
    </w:p>
    <w:p w14:paraId="1FB45862" w14:textId="42563B4F" w:rsidR="00300AF0" w:rsidRDefault="00300AF0" w:rsidP="00300AF0">
      <w:pPr>
        <w:pStyle w:val="ListParagraph"/>
        <w:rPr>
          <w:lang w:val="cs-CZ"/>
        </w:rPr>
      </w:pPr>
      <w:r>
        <w:rPr>
          <w:lang w:val="cs-CZ"/>
        </w:rPr>
        <w:t xml:space="preserve">- </w:t>
      </w:r>
      <w:r w:rsidR="00594F31">
        <w:rPr>
          <w:lang w:val="cs-CZ"/>
        </w:rPr>
        <w:t>summarize results what tehy did to the data</w:t>
      </w:r>
    </w:p>
    <w:p w14:paraId="012E2E9A" w14:textId="3EAFBC6A" w:rsidR="00594F31" w:rsidRDefault="00594F31" w:rsidP="00300AF0">
      <w:pPr>
        <w:pStyle w:val="ListParagraph"/>
        <w:rPr>
          <w:lang w:val="cs-CZ"/>
        </w:rPr>
      </w:pPr>
      <w:r>
        <w:rPr>
          <w:lang w:val="cs-CZ"/>
        </w:rPr>
        <w:t xml:space="preserve">- apply </w:t>
      </w:r>
      <w:r>
        <w:rPr>
          <w:b/>
          <w:bCs/>
          <w:lang w:val="cs-CZ"/>
        </w:rPr>
        <w:t>classification</w:t>
      </w:r>
      <w:r>
        <w:rPr>
          <w:lang w:val="cs-CZ"/>
        </w:rPr>
        <w:t xml:space="preserve"> and </w:t>
      </w:r>
      <w:r>
        <w:rPr>
          <w:b/>
          <w:bCs/>
          <w:lang w:val="cs-CZ"/>
        </w:rPr>
        <w:t>regression task</w:t>
      </w:r>
      <w:r w:rsidR="002A1E3A">
        <w:rPr>
          <w:b/>
          <w:bCs/>
          <w:lang w:val="cs-CZ"/>
        </w:rPr>
        <w:t xml:space="preserve">. </w:t>
      </w:r>
      <w:r w:rsidR="002A1E3A">
        <w:rPr>
          <w:lang w:val="cs-CZ"/>
        </w:rPr>
        <w:t xml:space="preserve">So first explain contect and what we want to accomplish. Which attributes: Which class label will we be predicing on which </w:t>
      </w:r>
      <w:r w:rsidR="00E02C3F">
        <w:rPr>
          <w:lang w:val="cs-CZ"/>
        </w:rPr>
        <w:t xml:space="preserve">other attributes? </w:t>
      </w:r>
    </w:p>
    <w:p w14:paraId="76DBFC0E" w14:textId="4BBB9FC2" w:rsidR="00E02C3F" w:rsidRDefault="00E02C3F" w:rsidP="00300AF0">
      <w:pPr>
        <w:pStyle w:val="ListParagraph"/>
        <w:rPr>
          <w:lang w:val="cs-CZ"/>
        </w:rPr>
      </w:pPr>
      <w:r>
        <w:rPr>
          <w:lang w:val="cs-CZ"/>
        </w:rPr>
        <w:t>- if transforming data, explan (we will not probably transform data)</w:t>
      </w:r>
    </w:p>
    <w:p w14:paraId="77ECB502" w14:textId="77777777" w:rsidR="00E02C3F" w:rsidRPr="002A1E3A" w:rsidRDefault="00E02C3F" w:rsidP="00300AF0">
      <w:pPr>
        <w:pStyle w:val="ListParagraph"/>
        <w:rPr>
          <w:lang w:val="cs-CZ"/>
        </w:rPr>
      </w:pPr>
    </w:p>
    <w:p w14:paraId="4BC0043C" w14:textId="77777777" w:rsidR="003A2F98" w:rsidRPr="003A2F98" w:rsidRDefault="003A2F98" w:rsidP="003A2F98">
      <w:pPr>
        <w:pStyle w:val="ListParagraph"/>
        <w:rPr>
          <w:lang w:val="cs-CZ"/>
        </w:rPr>
      </w:pPr>
    </w:p>
    <w:sectPr w:rsidR="003A2F98" w:rsidRPr="003A2F98" w:rsidSect="0095436A">
      <w:footerReference w:type="default" r:id="rId15"/>
      <w:pgSz w:w="11909" w:h="16834" w:code="9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ED71" w14:textId="77777777" w:rsidR="003B68E0" w:rsidRDefault="003B68E0" w:rsidP="002822B2">
      <w:pPr>
        <w:spacing w:after="0" w:line="240" w:lineRule="auto"/>
      </w:pPr>
      <w:r>
        <w:separator/>
      </w:r>
    </w:p>
  </w:endnote>
  <w:endnote w:type="continuationSeparator" w:id="0">
    <w:p w14:paraId="1AE8FFF8" w14:textId="77777777" w:rsidR="003B68E0" w:rsidRDefault="003B68E0" w:rsidP="002822B2">
      <w:pPr>
        <w:spacing w:after="0" w:line="240" w:lineRule="auto"/>
      </w:pPr>
      <w:r>
        <w:continuationSeparator/>
      </w:r>
    </w:p>
  </w:endnote>
  <w:endnote w:type="continuationNotice" w:id="1">
    <w:p w14:paraId="4B521AEA" w14:textId="77777777" w:rsidR="003B68E0" w:rsidRDefault="003B68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U Serif Roman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Serif">
    <w:altName w:val="CMU Serif Roman"/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007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AFA4" w14:textId="77777777" w:rsidR="002822B2" w:rsidRDefault="0028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02F7" w14:textId="77777777" w:rsidR="002822B2" w:rsidRDefault="0028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6A18" w14:textId="77777777" w:rsidR="003B68E0" w:rsidRDefault="003B68E0" w:rsidP="002822B2">
      <w:pPr>
        <w:spacing w:after="0" w:line="240" w:lineRule="auto"/>
      </w:pPr>
      <w:r>
        <w:separator/>
      </w:r>
    </w:p>
  </w:footnote>
  <w:footnote w:type="continuationSeparator" w:id="0">
    <w:p w14:paraId="7CA97F17" w14:textId="77777777" w:rsidR="003B68E0" w:rsidRDefault="003B68E0" w:rsidP="002822B2">
      <w:pPr>
        <w:spacing w:after="0" w:line="240" w:lineRule="auto"/>
      </w:pPr>
      <w:r>
        <w:continuationSeparator/>
      </w:r>
    </w:p>
  </w:footnote>
  <w:footnote w:type="continuationNotice" w:id="1">
    <w:p w14:paraId="272FC892" w14:textId="77777777" w:rsidR="003B68E0" w:rsidRDefault="003B68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F35"/>
    <w:multiLevelType w:val="hybridMultilevel"/>
    <w:tmpl w:val="1A101F78"/>
    <w:lvl w:ilvl="0" w:tplc="5AA84FF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E52"/>
    <w:multiLevelType w:val="hybridMultilevel"/>
    <w:tmpl w:val="99D85EE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78B"/>
    <w:multiLevelType w:val="hybridMultilevel"/>
    <w:tmpl w:val="08E0D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1F4F"/>
    <w:multiLevelType w:val="multilevel"/>
    <w:tmpl w:val="4470E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2B3453"/>
    <w:multiLevelType w:val="hybridMultilevel"/>
    <w:tmpl w:val="24C05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612CA"/>
    <w:multiLevelType w:val="hybridMultilevel"/>
    <w:tmpl w:val="46AC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4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9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A61E02"/>
    <w:multiLevelType w:val="hybridMultilevel"/>
    <w:tmpl w:val="1E12D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D3021"/>
    <w:multiLevelType w:val="hybridMultilevel"/>
    <w:tmpl w:val="BB4C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A2EDD"/>
    <w:multiLevelType w:val="multilevel"/>
    <w:tmpl w:val="847E6D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4D4A47"/>
    <w:multiLevelType w:val="hybridMultilevel"/>
    <w:tmpl w:val="01625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C43EF"/>
    <w:multiLevelType w:val="hybridMultilevel"/>
    <w:tmpl w:val="E676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4A6"/>
    <w:multiLevelType w:val="hybridMultilevel"/>
    <w:tmpl w:val="27E85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4"/>
    <w:rsid w:val="00001E01"/>
    <w:rsid w:val="00002FC1"/>
    <w:rsid w:val="000048C4"/>
    <w:rsid w:val="00005FC3"/>
    <w:rsid w:val="00012566"/>
    <w:rsid w:val="00013B9B"/>
    <w:rsid w:val="00014F07"/>
    <w:rsid w:val="000153CE"/>
    <w:rsid w:val="000163EB"/>
    <w:rsid w:val="00017650"/>
    <w:rsid w:val="00023AC6"/>
    <w:rsid w:val="00025C9F"/>
    <w:rsid w:val="00026014"/>
    <w:rsid w:val="000260A8"/>
    <w:rsid w:val="00027BAE"/>
    <w:rsid w:val="00027F8D"/>
    <w:rsid w:val="000340EE"/>
    <w:rsid w:val="000351FA"/>
    <w:rsid w:val="00037ECC"/>
    <w:rsid w:val="00040385"/>
    <w:rsid w:val="00040C3A"/>
    <w:rsid w:val="00041723"/>
    <w:rsid w:val="00042332"/>
    <w:rsid w:val="00043EC5"/>
    <w:rsid w:val="00047C83"/>
    <w:rsid w:val="00050408"/>
    <w:rsid w:val="000525C6"/>
    <w:rsid w:val="00052F7E"/>
    <w:rsid w:val="00054144"/>
    <w:rsid w:val="00055B03"/>
    <w:rsid w:val="00060E64"/>
    <w:rsid w:val="00063C18"/>
    <w:rsid w:val="00063CD3"/>
    <w:rsid w:val="00066F59"/>
    <w:rsid w:val="000708FF"/>
    <w:rsid w:val="00070FF1"/>
    <w:rsid w:val="0007161F"/>
    <w:rsid w:val="00072449"/>
    <w:rsid w:val="0007342F"/>
    <w:rsid w:val="000765B4"/>
    <w:rsid w:val="000809F0"/>
    <w:rsid w:val="00082689"/>
    <w:rsid w:val="00082D34"/>
    <w:rsid w:val="00083025"/>
    <w:rsid w:val="00083F9F"/>
    <w:rsid w:val="000843BA"/>
    <w:rsid w:val="00085222"/>
    <w:rsid w:val="00086D4A"/>
    <w:rsid w:val="0009011D"/>
    <w:rsid w:val="000908FA"/>
    <w:rsid w:val="000932BB"/>
    <w:rsid w:val="00093C69"/>
    <w:rsid w:val="000943B7"/>
    <w:rsid w:val="000946BC"/>
    <w:rsid w:val="00095054"/>
    <w:rsid w:val="00095994"/>
    <w:rsid w:val="00096AF0"/>
    <w:rsid w:val="00096EB4"/>
    <w:rsid w:val="00097141"/>
    <w:rsid w:val="000972B1"/>
    <w:rsid w:val="000977F5"/>
    <w:rsid w:val="000A1B5E"/>
    <w:rsid w:val="000A223B"/>
    <w:rsid w:val="000A33EA"/>
    <w:rsid w:val="000A597B"/>
    <w:rsid w:val="000A64A0"/>
    <w:rsid w:val="000B070B"/>
    <w:rsid w:val="000B197B"/>
    <w:rsid w:val="000B1AD5"/>
    <w:rsid w:val="000B1CC9"/>
    <w:rsid w:val="000B2D2F"/>
    <w:rsid w:val="000B374D"/>
    <w:rsid w:val="000B4B64"/>
    <w:rsid w:val="000B54A6"/>
    <w:rsid w:val="000B6970"/>
    <w:rsid w:val="000B6A35"/>
    <w:rsid w:val="000C0114"/>
    <w:rsid w:val="000C1788"/>
    <w:rsid w:val="000C274C"/>
    <w:rsid w:val="000C381D"/>
    <w:rsid w:val="000C403A"/>
    <w:rsid w:val="000C5B33"/>
    <w:rsid w:val="000C6733"/>
    <w:rsid w:val="000C6A19"/>
    <w:rsid w:val="000C6BA2"/>
    <w:rsid w:val="000C734D"/>
    <w:rsid w:val="000D0131"/>
    <w:rsid w:val="000D2096"/>
    <w:rsid w:val="000D219F"/>
    <w:rsid w:val="000D3EEE"/>
    <w:rsid w:val="000D40C7"/>
    <w:rsid w:val="000D422F"/>
    <w:rsid w:val="000D5852"/>
    <w:rsid w:val="000D6A30"/>
    <w:rsid w:val="000E0886"/>
    <w:rsid w:val="000E2705"/>
    <w:rsid w:val="000E2ABB"/>
    <w:rsid w:val="000E3E9C"/>
    <w:rsid w:val="000E5432"/>
    <w:rsid w:val="000E5726"/>
    <w:rsid w:val="000E722A"/>
    <w:rsid w:val="000E7C98"/>
    <w:rsid w:val="000F08C6"/>
    <w:rsid w:val="000F2009"/>
    <w:rsid w:val="00100024"/>
    <w:rsid w:val="0010005D"/>
    <w:rsid w:val="00104927"/>
    <w:rsid w:val="00104AD6"/>
    <w:rsid w:val="00105631"/>
    <w:rsid w:val="00107CA8"/>
    <w:rsid w:val="00110F9C"/>
    <w:rsid w:val="0011198D"/>
    <w:rsid w:val="00117546"/>
    <w:rsid w:val="001207B9"/>
    <w:rsid w:val="0012332A"/>
    <w:rsid w:val="001234A8"/>
    <w:rsid w:val="001236A0"/>
    <w:rsid w:val="00123B04"/>
    <w:rsid w:val="00126203"/>
    <w:rsid w:val="00127416"/>
    <w:rsid w:val="00130B1B"/>
    <w:rsid w:val="00131292"/>
    <w:rsid w:val="001342ED"/>
    <w:rsid w:val="00137E44"/>
    <w:rsid w:val="001401CB"/>
    <w:rsid w:val="0014186F"/>
    <w:rsid w:val="0014311D"/>
    <w:rsid w:val="00143B30"/>
    <w:rsid w:val="00144B3A"/>
    <w:rsid w:val="00146A7F"/>
    <w:rsid w:val="00147ED7"/>
    <w:rsid w:val="00151EB0"/>
    <w:rsid w:val="0015232B"/>
    <w:rsid w:val="00153886"/>
    <w:rsid w:val="00154221"/>
    <w:rsid w:val="00156C40"/>
    <w:rsid w:val="00157ED7"/>
    <w:rsid w:val="00160075"/>
    <w:rsid w:val="001602EC"/>
    <w:rsid w:val="00160E18"/>
    <w:rsid w:val="00162DD2"/>
    <w:rsid w:val="00163728"/>
    <w:rsid w:val="00163CDB"/>
    <w:rsid w:val="0016657C"/>
    <w:rsid w:val="001673B7"/>
    <w:rsid w:val="001712EC"/>
    <w:rsid w:val="00171728"/>
    <w:rsid w:val="00175F55"/>
    <w:rsid w:val="00176EFB"/>
    <w:rsid w:val="00177A57"/>
    <w:rsid w:val="00180085"/>
    <w:rsid w:val="00180ABB"/>
    <w:rsid w:val="00180BF3"/>
    <w:rsid w:val="00181029"/>
    <w:rsid w:val="00183C31"/>
    <w:rsid w:val="001845E4"/>
    <w:rsid w:val="00185939"/>
    <w:rsid w:val="001870BD"/>
    <w:rsid w:val="00187DDC"/>
    <w:rsid w:val="00187F7D"/>
    <w:rsid w:val="00190190"/>
    <w:rsid w:val="001905CE"/>
    <w:rsid w:val="001911CE"/>
    <w:rsid w:val="0019139D"/>
    <w:rsid w:val="00193CEC"/>
    <w:rsid w:val="0019670E"/>
    <w:rsid w:val="00197CCE"/>
    <w:rsid w:val="00197D7A"/>
    <w:rsid w:val="001A053B"/>
    <w:rsid w:val="001A0ED6"/>
    <w:rsid w:val="001A3CB6"/>
    <w:rsid w:val="001A4C6A"/>
    <w:rsid w:val="001A5C27"/>
    <w:rsid w:val="001A71F8"/>
    <w:rsid w:val="001B0671"/>
    <w:rsid w:val="001B067D"/>
    <w:rsid w:val="001B1738"/>
    <w:rsid w:val="001B22B4"/>
    <w:rsid w:val="001B339E"/>
    <w:rsid w:val="001B70DE"/>
    <w:rsid w:val="001B7868"/>
    <w:rsid w:val="001C0DBD"/>
    <w:rsid w:val="001C4C57"/>
    <w:rsid w:val="001C59DB"/>
    <w:rsid w:val="001C5F34"/>
    <w:rsid w:val="001C6A4B"/>
    <w:rsid w:val="001D0D5A"/>
    <w:rsid w:val="001D1AAC"/>
    <w:rsid w:val="001D210B"/>
    <w:rsid w:val="001D2CE2"/>
    <w:rsid w:val="001D3C65"/>
    <w:rsid w:val="001D7B11"/>
    <w:rsid w:val="001E03AC"/>
    <w:rsid w:val="001E17B3"/>
    <w:rsid w:val="001E2309"/>
    <w:rsid w:val="001E301C"/>
    <w:rsid w:val="001E30DC"/>
    <w:rsid w:val="001E3694"/>
    <w:rsid w:val="001E40EC"/>
    <w:rsid w:val="001E4177"/>
    <w:rsid w:val="001F0457"/>
    <w:rsid w:val="001F1A18"/>
    <w:rsid w:val="001F4555"/>
    <w:rsid w:val="001F59EF"/>
    <w:rsid w:val="001F66F3"/>
    <w:rsid w:val="00200A01"/>
    <w:rsid w:val="00200D0A"/>
    <w:rsid w:val="00202A81"/>
    <w:rsid w:val="002035F3"/>
    <w:rsid w:val="00203821"/>
    <w:rsid w:val="0020636C"/>
    <w:rsid w:val="00206395"/>
    <w:rsid w:val="00206598"/>
    <w:rsid w:val="00206F46"/>
    <w:rsid w:val="002119C2"/>
    <w:rsid w:val="00213830"/>
    <w:rsid w:val="00214753"/>
    <w:rsid w:val="002152C1"/>
    <w:rsid w:val="002207A7"/>
    <w:rsid w:val="0022415E"/>
    <w:rsid w:val="0022626A"/>
    <w:rsid w:val="002306E7"/>
    <w:rsid w:val="0023624B"/>
    <w:rsid w:val="0023710A"/>
    <w:rsid w:val="00240AA5"/>
    <w:rsid w:val="00242D8E"/>
    <w:rsid w:val="0024362E"/>
    <w:rsid w:val="002445CE"/>
    <w:rsid w:val="002445F7"/>
    <w:rsid w:val="002475C0"/>
    <w:rsid w:val="00251E28"/>
    <w:rsid w:val="00252009"/>
    <w:rsid w:val="00254A0C"/>
    <w:rsid w:val="00256A74"/>
    <w:rsid w:val="00260685"/>
    <w:rsid w:val="00260C0E"/>
    <w:rsid w:val="002611EB"/>
    <w:rsid w:val="00261404"/>
    <w:rsid w:val="00261904"/>
    <w:rsid w:val="00261E67"/>
    <w:rsid w:val="00261FC7"/>
    <w:rsid w:val="00262009"/>
    <w:rsid w:val="00265CE2"/>
    <w:rsid w:val="00271F68"/>
    <w:rsid w:val="0027236C"/>
    <w:rsid w:val="00275C5F"/>
    <w:rsid w:val="002769E0"/>
    <w:rsid w:val="00277271"/>
    <w:rsid w:val="002820D8"/>
    <w:rsid w:val="002822B2"/>
    <w:rsid w:val="00283873"/>
    <w:rsid w:val="00284CDD"/>
    <w:rsid w:val="00285E7B"/>
    <w:rsid w:val="00286E1D"/>
    <w:rsid w:val="00290581"/>
    <w:rsid w:val="00290E05"/>
    <w:rsid w:val="00291E7C"/>
    <w:rsid w:val="00294DD6"/>
    <w:rsid w:val="00296876"/>
    <w:rsid w:val="00297AF2"/>
    <w:rsid w:val="002A004E"/>
    <w:rsid w:val="002A0CDB"/>
    <w:rsid w:val="002A1928"/>
    <w:rsid w:val="002A1E3A"/>
    <w:rsid w:val="002A287D"/>
    <w:rsid w:val="002A2F45"/>
    <w:rsid w:val="002A57D6"/>
    <w:rsid w:val="002A7562"/>
    <w:rsid w:val="002A78E2"/>
    <w:rsid w:val="002B12F0"/>
    <w:rsid w:val="002B1D4A"/>
    <w:rsid w:val="002B2BD6"/>
    <w:rsid w:val="002B563F"/>
    <w:rsid w:val="002B5F3D"/>
    <w:rsid w:val="002B60D3"/>
    <w:rsid w:val="002B7AFB"/>
    <w:rsid w:val="002C0962"/>
    <w:rsid w:val="002C2B6B"/>
    <w:rsid w:val="002C33F6"/>
    <w:rsid w:val="002C46F1"/>
    <w:rsid w:val="002C47C4"/>
    <w:rsid w:val="002C48AE"/>
    <w:rsid w:val="002C4E90"/>
    <w:rsid w:val="002C4EF0"/>
    <w:rsid w:val="002C5621"/>
    <w:rsid w:val="002C64CF"/>
    <w:rsid w:val="002C6615"/>
    <w:rsid w:val="002C6D11"/>
    <w:rsid w:val="002C6F49"/>
    <w:rsid w:val="002C7CBB"/>
    <w:rsid w:val="002D26A7"/>
    <w:rsid w:val="002D3DE2"/>
    <w:rsid w:val="002D5BFE"/>
    <w:rsid w:val="002D702A"/>
    <w:rsid w:val="002E1776"/>
    <w:rsid w:val="002E1778"/>
    <w:rsid w:val="002E201C"/>
    <w:rsid w:val="002E2170"/>
    <w:rsid w:val="002E25EB"/>
    <w:rsid w:val="002E28F3"/>
    <w:rsid w:val="002E3467"/>
    <w:rsid w:val="002E577E"/>
    <w:rsid w:val="002E7644"/>
    <w:rsid w:val="002E7D69"/>
    <w:rsid w:val="002F0411"/>
    <w:rsid w:val="002F079A"/>
    <w:rsid w:val="002F21CF"/>
    <w:rsid w:val="002F2464"/>
    <w:rsid w:val="002F3680"/>
    <w:rsid w:val="0030066D"/>
    <w:rsid w:val="00300AF0"/>
    <w:rsid w:val="003029DB"/>
    <w:rsid w:val="00302C19"/>
    <w:rsid w:val="003043BA"/>
    <w:rsid w:val="00305C83"/>
    <w:rsid w:val="00313ACE"/>
    <w:rsid w:val="003150B2"/>
    <w:rsid w:val="00315347"/>
    <w:rsid w:val="003165A6"/>
    <w:rsid w:val="00316D18"/>
    <w:rsid w:val="00316F4A"/>
    <w:rsid w:val="0032076F"/>
    <w:rsid w:val="00320C2D"/>
    <w:rsid w:val="0032207A"/>
    <w:rsid w:val="00322E95"/>
    <w:rsid w:val="0032316E"/>
    <w:rsid w:val="003249DE"/>
    <w:rsid w:val="00324C7D"/>
    <w:rsid w:val="00326B3E"/>
    <w:rsid w:val="00327B6F"/>
    <w:rsid w:val="003329A7"/>
    <w:rsid w:val="00332BF5"/>
    <w:rsid w:val="00333250"/>
    <w:rsid w:val="00335BE3"/>
    <w:rsid w:val="00336473"/>
    <w:rsid w:val="00340DBE"/>
    <w:rsid w:val="00342461"/>
    <w:rsid w:val="003424DE"/>
    <w:rsid w:val="0034486C"/>
    <w:rsid w:val="003471CA"/>
    <w:rsid w:val="003475DB"/>
    <w:rsid w:val="00347E04"/>
    <w:rsid w:val="003501B6"/>
    <w:rsid w:val="00351671"/>
    <w:rsid w:val="0035642B"/>
    <w:rsid w:val="003605A8"/>
    <w:rsid w:val="00360834"/>
    <w:rsid w:val="003650D0"/>
    <w:rsid w:val="0036573C"/>
    <w:rsid w:val="003671E4"/>
    <w:rsid w:val="003706A9"/>
    <w:rsid w:val="00370780"/>
    <w:rsid w:val="00372DEC"/>
    <w:rsid w:val="00373318"/>
    <w:rsid w:val="00373802"/>
    <w:rsid w:val="00376446"/>
    <w:rsid w:val="00377265"/>
    <w:rsid w:val="003802DF"/>
    <w:rsid w:val="003842AD"/>
    <w:rsid w:val="00384AD6"/>
    <w:rsid w:val="00384E77"/>
    <w:rsid w:val="003870CB"/>
    <w:rsid w:val="00387334"/>
    <w:rsid w:val="00391160"/>
    <w:rsid w:val="003915B8"/>
    <w:rsid w:val="003951D3"/>
    <w:rsid w:val="003975DD"/>
    <w:rsid w:val="003A1A4B"/>
    <w:rsid w:val="003A1D33"/>
    <w:rsid w:val="003A2C62"/>
    <w:rsid w:val="003A2F98"/>
    <w:rsid w:val="003A3E1A"/>
    <w:rsid w:val="003A70F1"/>
    <w:rsid w:val="003B6674"/>
    <w:rsid w:val="003B68E0"/>
    <w:rsid w:val="003C0ECC"/>
    <w:rsid w:val="003C1FFB"/>
    <w:rsid w:val="003C2F52"/>
    <w:rsid w:val="003C39A5"/>
    <w:rsid w:val="003C439E"/>
    <w:rsid w:val="003C648E"/>
    <w:rsid w:val="003D4178"/>
    <w:rsid w:val="003D41EF"/>
    <w:rsid w:val="003D6864"/>
    <w:rsid w:val="003D6B3A"/>
    <w:rsid w:val="003E22D4"/>
    <w:rsid w:val="003E4E10"/>
    <w:rsid w:val="003E712E"/>
    <w:rsid w:val="003E7231"/>
    <w:rsid w:val="003E7A81"/>
    <w:rsid w:val="003F01CB"/>
    <w:rsid w:val="003F483A"/>
    <w:rsid w:val="003F4BE2"/>
    <w:rsid w:val="003F6DC5"/>
    <w:rsid w:val="0040178F"/>
    <w:rsid w:val="00401E37"/>
    <w:rsid w:val="00402B16"/>
    <w:rsid w:val="00402FC7"/>
    <w:rsid w:val="00403120"/>
    <w:rsid w:val="00403626"/>
    <w:rsid w:val="0040767E"/>
    <w:rsid w:val="00407DF1"/>
    <w:rsid w:val="004121F0"/>
    <w:rsid w:val="00413699"/>
    <w:rsid w:val="004146F9"/>
    <w:rsid w:val="00417D2A"/>
    <w:rsid w:val="00420E6A"/>
    <w:rsid w:val="0042171D"/>
    <w:rsid w:val="00421ACE"/>
    <w:rsid w:val="004226E5"/>
    <w:rsid w:val="00423801"/>
    <w:rsid w:val="00424F55"/>
    <w:rsid w:val="0042538F"/>
    <w:rsid w:val="004257FD"/>
    <w:rsid w:val="00426CB8"/>
    <w:rsid w:val="00427D18"/>
    <w:rsid w:val="004314D6"/>
    <w:rsid w:val="00432FB6"/>
    <w:rsid w:val="004341C8"/>
    <w:rsid w:val="00434ED6"/>
    <w:rsid w:val="004357B5"/>
    <w:rsid w:val="00435C32"/>
    <w:rsid w:val="00435F67"/>
    <w:rsid w:val="004372B1"/>
    <w:rsid w:val="00444279"/>
    <w:rsid w:val="00444453"/>
    <w:rsid w:val="00444BB9"/>
    <w:rsid w:val="004467F2"/>
    <w:rsid w:val="00446DB1"/>
    <w:rsid w:val="00447777"/>
    <w:rsid w:val="00453809"/>
    <w:rsid w:val="00453F5C"/>
    <w:rsid w:val="00454CB7"/>
    <w:rsid w:val="00454E3B"/>
    <w:rsid w:val="00455AAD"/>
    <w:rsid w:val="00455D0A"/>
    <w:rsid w:val="00455D37"/>
    <w:rsid w:val="0045656C"/>
    <w:rsid w:val="00461CB0"/>
    <w:rsid w:val="0046431C"/>
    <w:rsid w:val="00464998"/>
    <w:rsid w:val="00465D25"/>
    <w:rsid w:val="00466E43"/>
    <w:rsid w:val="00467847"/>
    <w:rsid w:val="00470699"/>
    <w:rsid w:val="0047357D"/>
    <w:rsid w:val="004755ED"/>
    <w:rsid w:val="00477787"/>
    <w:rsid w:val="00480A21"/>
    <w:rsid w:val="00480CCC"/>
    <w:rsid w:val="00481BE1"/>
    <w:rsid w:val="00482051"/>
    <w:rsid w:val="004821C0"/>
    <w:rsid w:val="004824B3"/>
    <w:rsid w:val="00484A1B"/>
    <w:rsid w:val="004851CA"/>
    <w:rsid w:val="00485BE4"/>
    <w:rsid w:val="0048662A"/>
    <w:rsid w:val="00490BD5"/>
    <w:rsid w:val="00491ABC"/>
    <w:rsid w:val="00494CFE"/>
    <w:rsid w:val="00496E18"/>
    <w:rsid w:val="004A141E"/>
    <w:rsid w:val="004A1606"/>
    <w:rsid w:val="004A4258"/>
    <w:rsid w:val="004A4C96"/>
    <w:rsid w:val="004A545C"/>
    <w:rsid w:val="004A560E"/>
    <w:rsid w:val="004A5959"/>
    <w:rsid w:val="004A5C83"/>
    <w:rsid w:val="004B1FB9"/>
    <w:rsid w:val="004B4574"/>
    <w:rsid w:val="004B5598"/>
    <w:rsid w:val="004B6208"/>
    <w:rsid w:val="004B6CB3"/>
    <w:rsid w:val="004B7BEB"/>
    <w:rsid w:val="004C1852"/>
    <w:rsid w:val="004C6751"/>
    <w:rsid w:val="004C783C"/>
    <w:rsid w:val="004D566E"/>
    <w:rsid w:val="004D5B68"/>
    <w:rsid w:val="004D6256"/>
    <w:rsid w:val="004D6321"/>
    <w:rsid w:val="004E0595"/>
    <w:rsid w:val="004E1BCA"/>
    <w:rsid w:val="004E1D80"/>
    <w:rsid w:val="004E233F"/>
    <w:rsid w:val="004E31A3"/>
    <w:rsid w:val="004E5851"/>
    <w:rsid w:val="004F0800"/>
    <w:rsid w:val="004F1B51"/>
    <w:rsid w:val="004F6B7C"/>
    <w:rsid w:val="004F7772"/>
    <w:rsid w:val="004F792A"/>
    <w:rsid w:val="00500700"/>
    <w:rsid w:val="00500CD9"/>
    <w:rsid w:val="00502D4A"/>
    <w:rsid w:val="00502FD6"/>
    <w:rsid w:val="00505ABC"/>
    <w:rsid w:val="00505E85"/>
    <w:rsid w:val="00506866"/>
    <w:rsid w:val="0050696A"/>
    <w:rsid w:val="00506FC7"/>
    <w:rsid w:val="005071F5"/>
    <w:rsid w:val="005112BC"/>
    <w:rsid w:val="00511C93"/>
    <w:rsid w:val="005160FD"/>
    <w:rsid w:val="00517427"/>
    <w:rsid w:val="00521590"/>
    <w:rsid w:val="00521946"/>
    <w:rsid w:val="00524005"/>
    <w:rsid w:val="0052488A"/>
    <w:rsid w:val="00530129"/>
    <w:rsid w:val="00533543"/>
    <w:rsid w:val="00534127"/>
    <w:rsid w:val="005344DD"/>
    <w:rsid w:val="005345B2"/>
    <w:rsid w:val="00534FF4"/>
    <w:rsid w:val="00535356"/>
    <w:rsid w:val="00535681"/>
    <w:rsid w:val="005358A4"/>
    <w:rsid w:val="005372C2"/>
    <w:rsid w:val="005376DF"/>
    <w:rsid w:val="0054072E"/>
    <w:rsid w:val="0054271A"/>
    <w:rsid w:val="00544403"/>
    <w:rsid w:val="0054583A"/>
    <w:rsid w:val="00546C1C"/>
    <w:rsid w:val="00546D74"/>
    <w:rsid w:val="00550919"/>
    <w:rsid w:val="00551C9E"/>
    <w:rsid w:val="00551F52"/>
    <w:rsid w:val="0055315F"/>
    <w:rsid w:val="005553B9"/>
    <w:rsid w:val="0055617C"/>
    <w:rsid w:val="00556339"/>
    <w:rsid w:val="005611A3"/>
    <w:rsid w:val="00561DFE"/>
    <w:rsid w:val="00562208"/>
    <w:rsid w:val="00564CFE"/>
    <w:rsid w:val="00565324"/>
    <w:rsid w:val="005724E1"/>
    <w:rsid w:val="00576CA9"/>
    <w:rsid w:val="0058241C"/>
    <w:rsid w:val="005845D3"/>
    <w:rsid w:val="0058495B"/>
    <w:rsid w:val="00584996"/>
    <w:rsid w:val="00585458"/>
    <w:rsid w:val="00586990"/>
    <w:rsid w:val="00591D48"/>
    <w:rsid w:val="0059237E"/>
    <w:rsid w:val="00592DD0"/>
    <w:rsid w:val="00594F31"/>
    <w:rsid w:val="00597C2B"/>
    <w:rsid w:val="005A4842"/>
    <w:rsid w:val="005A4BCE"/>
    <w:rsid w:val="005A6AAE"/>
    <w:rsid w:val="005A75DC"/>
    <w:rsid w:val="005A7772"/>
    <w:rsid w:val="005B1643"/>
    <w:rsid w:val="005B2E61"/>
    <w:rsid w:val="005B3602"/>
    <w:rsid w:val="005B3DAE"/>
    <w:rsid w:val="005B572E"/>
    <w:rsid w:val="005B671C"/>
    <w:rsid w:val="005B73F2"/>
    <w:rsid w:val="005B7A28"/>
    <w:rsid w:val="005C3BD2"/>
    <w:rsid w:val="005C6858"/>
    <w:rsid w:val="005C7589"/>
    <w:rsid w:val="005C76A9"/>
    <w:rsid w:val="005C7FF4"/>
    <w:rsid w:val="005D2D64"/>
    <w:rsid w:val="005D2FBE"/>
    <w:rsid w:val="005D7A43"/>
    <w:rsid w:val="005E2D7D"/>
    <w:rsid w:val="005E2E9E"/>
    <w:rsid w:val="005E31AF"/>
    <w:rsid w:val="005E6533"/>
    <w:rsid w:val="005E6EFE"/>
    <w:rsid w:val="005F1EFF"/>
    <w:rsid w:val="005F44FA"/>
    <w:rsid w:val="005F5932"/>
    <w:rsid w:val="005F5D4D"/>
    <w:rsid w:val="005F5ED3"/>
    <w:rsid w:val="005F700B"/>
    <w:rsid w:val="0060073E"/>
    <w:rsid w:val="00601656"/>
    <w:rsid w:val="00601938"/>
    <w:rsid w:val="00601B69"/>
    <w:rsid w:val="0060373B"/>
    <w:rsid w:val="006037F7"/>
    <w:rsid w:val="006047CC"/>
    <w:rsid w:val="006047FE"/>
    <w:rsid w:val="00605205"/>
    <w:rsid w:val="00605839"/>
    <w:rsid w:val="00605CDC"/>
    <w:rsid w:val="006062BF"/>
    <w:rsid w:val="006073E0"/>
    <w:rsid w:val="00607DE1"/>
    <w:rsid w:val="00613BA6"/>
    <w:rsid w:val="00613C16"/>
    <w:rsid w:val="00614143"/>
    <w:rsid w:val="00615DB2"/>
    <w:rsid w:val="006173E9"/>
    <w:rsid w:val="00617AA8"/>
    <w:rsid w:val="00620B62"/>
    <w:rsid w:val="0062133A"/>
    <w:rsid w:val="0062189B"/>
    <w:rsid w:val="00622A65"/>
    <w:rsid w:val="00623EB9"/>
    <w:rsid w:val="0062515E"/>
    <w:rsid w:val="0062611E"/>
    <w:rsid w:val="00627568"/>
    <w:rsid w:val="00631ABE"/>
    <w:rsid w:val="00631DBD"/>
    <w:rsid w:val="0063396D"/>
    <w:rsid w:val="00633E3B"/>
    <w:rsid w:val="00637898"/>
    <w:rsid w:val="00641B1B"/>
    <w:rsid w:val="00641D01"/>
    <w:rsid w:val="006429C9"/>
    <w:rsid w:val="006434DD"/>
    <w:rsid w:val="0064431A"/>
    <w:rsid w:val="00644A6A"/>
    <w:rsid w:val="0064604C"/>
    <w:rsid w:val="00646D90"/>
    <w:rsid w:val="00650B6B"/>
    <w:rsid w:val="00655918"/>
    <w:rsid w:val="006562F2"/>
    <w:rsid w:val="00656E49"/>
    <w:rsid w:val="00657359"/>
    <w:rsid w:val="00657D62"/>
    <w:rsid w:val="00661917"/>
    <w:rsid w:val="006647E2"/>
    <w:rsid w:val="00665635"/>
    <w:rsid w:val="00665ABE"/>
    <w:rsid w:val="00666CE0"/>
    <w:rsid w:val="00670A00"/>
    <w:rsid w:val="00674A1D"/>
    <w:rsid w:val="00675BB4"/>
    <w:rsid w:val="00676935"/>
    <w:rsid w:val="006809F5"/>
    <w:rsid w:val="00680C61"/>
    <w:rsid w:val="00684A4A"/>
    <w:rsid w:val="00684D0B"/>
    <w:rsid w:val="006860C1"/>
    <w:rsid w:val="006904F4"/>
    <w:rsid w:val="00690890"/>
    <w:rsid w:val="006917D8"/>
    <w:rsid w:val="006930DC"/>
    <w:rsid w:val="00693BE7"/>
    <w:rsid w:val="00693C93"/>
    <w:rsid w:val="00694C75"/>
    <w:rsid w:val="00695903"/>
    <w:rsid w:val="00695CBD"/>
    <w:rsid w:val="00695EEE"/>
    <w:rsid w:val="006962B3"/>
    <w:rsid w:val="00696730"/>
    <w:rsid w:val="006A0D8F"/>
    <w:rsid w:val="006A1184"/>
    <w:rsid w:val="006A1556"/>
    <w:rsid w:val="006A1EC3"/>
    <w:rsid w:val="006A29C8"/>
    <w:rsid w:val="006A2CBB"/>
    <w:rsid w:val="006A3274"/>
    <w:rsid w:val="006A4015"/>
    <w:rsid w:val="006A42C4"/>
    <w:rsid w:val="006A4BD9"/>
    <w:rsid w:val="006A59A4"/>
    <w:rsid w:val="006A689C"/>
    <w:rsid w:val="006A69B3"/>
    <w:rsid w:val="006A6B8F"/>
    <w:rsid w:val="006B19DF"/>
    <w:rsid w:val="006B31C0"/>
    <w:rsid w:val="006B6262"/>
    <w:rsid w:val="006C0CBA"/>
    <w:rsid w:val="006C2533"/>
    <w:rsid w:val="006C45B8"/>
    <w:rsid w:val="006C5B80"/>
    <w:rsid w:val="006C5FDB"/>
    <w:rsid w:val="006D0356"/>
    <w:rsid w:val="006D0E99"/>
    <w:rsid w:val="006D20A5"/>
    <w:rsid w:val="006D2346"/>
    <w:rsid w:val="006D5D70"/>
    <w:rsid w:val="006E14DA"/>
    <w:rsid w:val="006E26BF"/>
    <w:rsid w:val="006E3053"/>
    <w:rsid w:val="006E3409"/>
    <w:rsid w:val="006E386E"/>
    <w:rsid w:val="006E5A75"/>
    <w:rsid w:val="006E770C"/>
    <w:rsid w:val="006F1765"/>
    <w:rsid w:val="006F1FB5"/>
    <w:rsid w:val="006F2380"/>
    <w:rsid w:val="006F28D6"/>
    <w:rsid w:val="006F4166"/>
    <w:rsid w:val="006F4EC3"/>
    <w:rsid w:val="006F7B2B"/>
    <w:rsid w:val="00700494"/>
    <w:rsid w:val="007011EF"/>
    <w:rsid w:val="00701B71"/>
    <w:rsid w:val="0070238A"/>
    <w:rsid w:val="0070288F"/>
    <w:rsid w:val="00703098"/>
    <w:rsid w:val="00703652"/>
    <w:rsid w:val="007114D5"/>
    <w:rsid w:val="007124A5"/>
    <w:rsid w:val="00713282"/>
    <w:rsid w:val="00713B98"/>
    <w:rsid w:val="007140BC"/>
    <w:rsid w:val="0071462B"/>
    <w:rsid w:val="007160D2"/>
    <w:rsid w:val="00716B19"/>
    <w:rsid w:val="00720248"/>
    <w:rsid w:val="007204BE"/>
    <w:rsid w:val="007212F5"/>
    <w:rsid w:val="00722A96"/>
    <w:rsid w:val="007232BC"/>
    <w:rsid w:val="00725515"/>
    <w:rsid w:val="007260AA"/>
    <w:rsid w:val="007265B1"/>
    <w:rsid w:val="00727687"/>
    <w:rsid w:val="007314D8"/>
    <w:rsid w:val="00732699"/>
    <w:rsid w:val="00732C38"/>
    <w:rsid w:val="007352DF"/>
    <w:rsid w:val="00737254"/>
    <w:rsid w:val="00741EAF"/>
    <w:rsid w:val="0074215C"/>
    <w:rsid w:val="00742D58"/>
    <w:rsid w:val="007439C4"/>
    <w:rsid w:val="007442D7"/>
    <w:rsid w:val="00744428"/>
    <w:rsid w:val="00744743"/>
    <w:rsid w:val="007447B7"/>
    <w:rsid w:val="00744DE4"/>
    <w:rsid w:val="00747101"/>
    <w:rsid w:val="007472C0"/>
    <w:rsid w:val="007521C7"/>
    <w:rsid w:val="00752A18"/>
    <w:rsid w:val="00752B92"/>
    <w:rsid w:val="00753CEC"/>
    <w:rsid w:val="0075704B"/>
    <w:rsid w:val="00757258"/>
    <w:rsid w:val="007607E0"/>
    <w:rsid w:val="0076441C"/>
    <w:rsid w:val="00765312"/>
    <w:rsid w:val="007658EA"/>
    <w:rsid w:val="00765ABC"/>
    <w:rsid w:val="00765C23"/>
    <w:rsid w:val="00766EB8"/>
    <w:rsid w:val="007679B0"/>
    <w:rsid w:val="007724EB"/>
    <w:rsid w:val="0077280E"/>
    <w:rsid w:val="0077434B"/>
    <w:rsid w:val="007744D6"/>
    <w:rsid w:val="00775E51"/>
    <w:rsid w:val="007767BD"/>
    <w:rsid w:val="00776F95"/>
    <w:rsid w:val="00777050"/>
    <w:rsid w:val="0078218D"/>
    <w:rsid w:val="0078240F"/>
    <w:rsid w:val="00782FDD"/>
    <w:rsid w:val="00783403"/>
    <w:rsid w:val="007841BC"/>
    <w:rsid w:val="00784E87"/>
    <w:rsid w:val="0078785D"/>
    <w:rsid w:val="0079046B"/>
    <w:rsid w:val="00791017"/>
    <w:rsid w:val="0079504D"/>
    <w:rsid w:val="0079579E"/>
    <w:rsid w:val="00796120"/>
    <w:rsid w:val="00796123"/>
    <w:rsid w:val="00796B12"/>
    <w:rsid w:val="007A00AA"/>
    <w:rsid w:val="007A041D"/>
    <w:rsid w:val="007A0A1E"/>
    <w:rsid w:val="007A2FEA"/>
    <w:rsid w:val="007A3FC9"/>
    <w:rsid w:val="007A701C"/>
    <w:rsid w:val="007B065E"/>
    <w:rsid w:val="007B2568"/>
    <w:rsid w:val="007B3456"/>
    <w:rsid w:val="007B6C6F"/>
    <w:rsid w:val="007B7E10"/>
    <w:rsid w:val="007C21D9"/>
    <w:rsid w:val="007C2F01"/>
    <w:rsid w:val="007C36D7"/>
    <w:rsid w:val="007C44B3"/>
    <w:rsid w:val="007C5B04"/>
    <w:rsid w:val="007C7E1B"/>
    <w:rsid w:val="007D0B44"/>
    <w:rsid w:val="007D25AD"/>
    <w:rsid w:val="007D348A"/>
    <w:rsid w:val="007D47F3"/>
    <w:rsid w:val="007D4D05"/>
    <w:rsid w:val="007D55A3"/>
    <w:rsid w:val="007D6F8C"/>
    <w:rsid w:val="007E01E9"/>
    <w:rsid w:val="007E1B55"/>
    <w:rsid w:val="007E3875"/>
    <w:rsid w:val="007E48E4"/>
    <w:rsid w:val="007F1E6C"/>
    <w:rsid w:val="007F395A"/>
    <w:rsid w:val="007F48C1"/>
    <w:rsid w:val="007F58CC"/>
    <w:rsid w:val="007F5E8F"/>
    <w:rsid w:val="007F661C"/>
    <w:rsid w:val="007F79F6"/>
    <w:rsid w:val="0080055C"/>
    <w:rsid w:val="00801286"/>
    <w:rsid w:val="00801C09"/>
    <w:rsid w:val="0080250B"/>
    <w:rsid w:val="00803208"/>
    <w:rsid w:val="00803B93"/>
    <w:rsid w:val="00803E8B"/>
    <w:rsid w:val="00804228"/>
    <w:rsid w:val="00804560"/>
    <w:rsid w:val="00805EE1"/>
    <w:rsid w:val="00806202"/>
    <w:rsid w:val="00810525"/>
    <w:rsid w:val="00811347"/>
    <w:rsid w:val="00811F34"/>
    <w:rsid w:val="00812788"/>
    <w:rsid w:val="00813192"/>
    <w:rsid w:val="0081418A"/>
    <w:rsid w:val="00815059"/>
    <w:rsid w:val="008154BD"/>
    <w:rsid w:val="00816D4B"/>
    <w:rsid w:val="0082119C"/>
    <w:rsid w:val="00821A6D"/>
    <w:rsid w:val="00824FE9"/>
    <w:rsid w:val="008256D4"/>
    <w:rsid w:val="0082597C"/>
    <w:rsid w:val="00830021"/>
    <w:rsid w:val="00831609"/>
    <w:rsid w:val="0083279D"/>
    <w:rsid w:val="00833905"/>
    <w:rsid w:val="00834F32"/>
    <w:rsid w:val="008354CA"/>
    <w:rsid w:val="0083571F"/>
    <w:rsid w:val="008376D6"/>
    <w:rsid w:val="00842F0A"/>
    <w:rsid w:val="00842FB4"/>
    <w:rsid w:val="0084386B"/>
    <w:rsid w:val="00845178"/>
    <w:rsid w:val="00846720"/>
    <w:rsid w:val="00847D4C"/>
    <w:rsid w:val="00847F1C"/>
    <w:rsid w:val="0085083A"/>
    <w:rsid w:val="008523B9"/>
    <w:rsid w:val="00852F48"/>
    <w:rsid w:val="0085312C"/>
    <w:rsid w:val="008537B6"/>
    <w:rsid w:val="00857351"/>
    <w:rsid w:val="00864EDC"/>
    <w:rsid w:val="00866661"/>
    <w:rsid w:val="00866FEC"/>
    <w:rsid w:val="00871C8C"/>
    <w:rsid w:val="0087264F"/>
    <w:rsid w:val="008748C8"/>
    <w:rsid w:val="00874EE9"/>
    <w:rsid w:val="00876156"/>
    <w:rsid w:val="00880212"/>
    <w:rsid w:val="00880EA5"/>
    <w:rsid w:val="008819B8"/>
    <w:rsid w:val="0088322C"/>
    <w:rsid w:val="00884326"/>
    <w:rsid w:val="00884C3F"/>
    <w:rsid w:val="00890EBD"/>
    <w:rsid w:val="008928C5"/>
    <w:rsid w:val="00894D4D"/>
    <w:rsid w:val="008954AB"/>
    <w:rsid w:val="008A05D9"/>
    <w:rsid w:val="008A44C0"/>
    <w:rsid w:val="008B06AD"/>
    <w:rsid w:val="008B1C50"/>
    <w:rsid w:val="008B1D7F"/>
    <w:rsid w:val="008B1DB2"/>
    <w:rsid w:val="008B47FE"/>
    <w:rsid w:val="008B4EE6"/>
    <w:rsid w:val="008B6642"/>
    <w:rsid w:val="008B728A"/>
    <w:rsid w:val="008C009A"/>
    <w:rsid w:val="008C076A"/>
    <w:rsid w:val="008C1C44"/>
    <w:rsid w:val="008C265C"/>
    <w:rsid w:val="008C4529"/>
    <w:rsid w:val="008C5DBF"/>
    <w:rsid w:val="008C6ED9"/>
    <w:rsid w:val="008D00E7"/>
    <w:rsid w:val="008D023E"/>
    <w:rsid w:val="008D2AB2"/>
    <w:rsid w:val="008D4382"/>
    <w:rsid w:val="008D4420"/>
    <w:rsid w:val="008D4912"/>
    <w:rsid w:val="008D4975"/>
    <w:rsid w:val="008D61BB"/>
    <w:rsid w:val="008D65A6"/>
    <w:rsid w:val="008D6A9A"/>
    <w:rsid w:val="008D733C"/>
    <w:rsid w:val="008E028C"/>
    <w:rsid w:val="008E2AF7"/>
    <w:rsid w:val="008E37ED"/>
    <w:rsid w:val="008E4611"/>
    <w:rsid w:val="008E5210"/>
    <w:rsid w:val="008E5232"/>
    <w:rsid w:val="008E55E2"/>
    <w:rsid w:val="008E59C8"/>
    <w:rsid w:val="008E756C"/>
    <w:rsid w:val="008E7619"/>
    <w:rsid w:val="008F0449"/>
    <w:rsid w:val="008F1CD3"/>
    <w:rsid w:val="008F272B"/>
    <w:rsid w:val="008F2A0B"/>
    <w:rsid w:val="008F5314"/>
    <w:rsid w:val="008F71EE"/>
    <w:rsid w:val="009007B2"/>
    <w:rsid w:val="009010F2"/>
    <w:rsid w:val="00901E13"/>
    <w:rsid w:val="00901F9B"/>
    <w:rsid w:val="00905696"/>
    <w:rsid w:val="009067B9"/>
    <w:rsid w:val="009076A3"/>
    <w:rsid w:val="00910113"/>
    <w:rsid w:val="00910187"/>
    <w:rsid w:val="00911E05"/>
    <w:rsid w:val="009134AD"/>
    <w:rsid w:val="00923F16"/>
    <w:rsid w:val="00924121"/>
    <w:rsid w:val="0092761C"/>
    <w:rsid w:val="00927654"/>
    <w:rsid w:val="00927933"/>
    <w:rsid w:val="00930716"/>
    <w:rsid w:val="00931A8B"/>
    <w:rsid w:val="009329F9"/>
    <w:rsid w:val="00933393"/>
    <w:rsid w:val="009345AA"/>
    <w:rsid w:val="00937045"/>
    <w:rsid w:val="00937E5E"/>
    <w:rsid w:val="009418FB"/>
    <w:rsid w:val="00943E15"/>
    <w:rsid w:val="00945FD7"/>
    <w:rsid w:val="009463E8"/>
    <w:rsid w:val="009466F1"/>
    <w:rsid w:val="00946BD9"/>
    <w:rsid w:val="00947167"/>
    <w:rsid w:val="00950C80"/>
    <w:rsid w:val="00951AC1"/>
    <w:rsid w:val="00951E09"/>
    <w:rsid w:val="0095436A"/>
    <w:rsid w:val="009575EC"/>
    <w:rsid w:val="00957F5C"/>
    <w:rsid w:val="00962348"/>
    <w:rsid w:val="00963094"/>
    <w:rsid w:val="0096323C"/>
    <w:rsid w:val="00963C1B"/>
    <w:rsid w:val="00963D43"/>
    <w:rsid w:val="00965780"/>
    <w:rsid w:val="00967239"/>
    <w:rsid w:val="009679B0"/>
    <w:rsid w:val="009707B6"/>
    <w:rsid w:val="00971A9A"/>
    <w:rsid w:val="00974231"/>
    <w:rsid w:val="00975392"/>
    <w:rsid w:val="00980870"/>
    <w:rsid w:val="00983290"/>
    <w:rsid w:val="00983E81"/>
    <w:rsid w:val="00986144"/>
    <w:rsid w:val="009861E4"/>
    <w:rsid w:val="009867C4"/>
    <w:rsid w:val="0098702B"/>
    <w:rsid w:val="00993D66"/>
    <w:rsid w:val="009948FE"/>
    <w:rsid w:val="00995BE1"/>
    <w:rsid w:val="009973E7"/>
    <w:rsid w:val="009978ED"/>
    <w:rsid w:val="00997BAC"/>
    <w:rsid w:val="009A2B4E"/>
    <w:rsid w:val="009A311D"/>
    <w:rsid w:val="009A338E"/>
    <w:rsid w:val="009A3E77"/>
    <w:rsid w:val="009A4AEF"/>
    <w:rsid w:val="009A5549"/>
    <w:rsid w:val="009A776D"/>
    <w:rsid w:val="009B3165"/>
    <w:rsid w:val="009B54BA"/>
    <w:rsid w:val="009C1F2B"/>
    <w:rsid w:val="009C3350"/>
    <w:rsid w:val="009C5B2F"/>
    <w:rsid w:val="009C704F"/>
    <w:rsid w:val="009D0534"/>
    <w:rsid w:val="009D4337"/>
    <w:rsid w:val="009D57A7"/>
    <w:rsid w:val="009D5F58"/>
    <w:rsid w:val="009E3726"/>
    <w:rsid w:val="009E5588"/>
    <w:rsid w:val="009E7279"/>
    <w:rsid w:val="009F02BA"/>
    <w:rsid w:val="009F098D"/>
    <w:rsid w:val="009F0F46"/>
    <w:rsid w:val="009F23E3"/>
    <w:rsid w:val="009F2DA4"/>
    <w:rsid w:val="009F7710"/>
    <w:rsid w:val="00A0250A"/>
    <w:rsid w:val="00A02803"/>
    <w:rsid w:val="00A02A15"/>
    <w:rsid w:val="00A03466"/>
    <w:rsid w:val="00A03836"/>
    <w:rsid w:val="00A06594"/>
    <w:rsid w:val="00A07B26"/>
    <w:rsid w:val="00A10765"/>
    <w:rsid w:val="00A138DD"/>
    <w:rsid w:val="00A1472C"/>
    <w:rsid w:val="00A15DE6"/>
    <w:rsid w:val="00A16B30"/>
    <w:rsid w:val="00A1706A"/>
    <w:rsid w:val="00A20487"/>
    <w:rsid w:val="00A249D6"/>
    <w:rsid w:val="00A24B83"/>
    <w:rsid w:val="00A26842"/>
    <w:rsid w:val="00A26F64"/>
    <w:rsid w:val="00A30C49"/>
    <w:rsid w:val="00A3459B"/>
    <w:rsid w:val="00A35B0A"/>
    <w:rsid w:val="00A40264"/>
    <w:rsid w:val="00A40A61"/>
    <w:rsid w:val="00A40CCE"/>
    <w:rsid w:val="00A42B59"/>
    <w:rsid w:val="00A437E8"/>
    <w:rsid w:val="00A43D38"/>
    <w:rsid w:val="00A44901"/>
    <w:rsid w:val="00A44AE6"/>
    <w:rsid w:val="00A44B67"/>
    <w:rsid w:val="00A47594"/>
    <w:rsid w:val="00A51563"/>
    <w:rsid w:val="00A519C0"/>
    <w:rsid w:val="00A57718"/>
    <w:rsid w:val="00A57AD4"/>
    <w:rsid w:val="00A6027F"/>
    <w:rsid w:val="00A60B8C"/>
    <w:rsid w:val="00A62695"/>
    <w:rsid w:val="00A645E9"/>
    <w:rsid w:val="00A648CF"/>
    <w:rsid w:val="00A66334"/>
    <w:rsid w:val="00A67005"/>
    <w:rsid w:val="00A67B35"/>
    <w:rsid w:val="00A7158C"/>
    <w:rsid w:val="00A734F8"/>
    <w:rsid w:val="00A73A2A"/>
    <w:rsid w:val="00A73D10"/>
    <w:rsid w:val="00A74133"/>
    <w:rsid w:val="00A80BCB"/>
    <w:rsid w:val="00A80EFD"/>
    <w:rsid w:val="00A82A85"/>
    <w:rsid w:val="00A83B8D"/>
    <w:rsid w:val="00A84158"/>
    <w:rsid w:val="00A868A4"/>
    <w:rsid w:val="00A87D43"/>
    <w:rsid w:val="00A92C30"/>
    <w:rsid w:val="00A94AA6"/>
    <w:rsid w:val="00A95832"/>
    <w:rsid w:val="00A95EBD"/>
    <w:rsid w:val="00A96C02"/>
    <w:rsid w:val="00A9733C"/>
    <w:rsid w:val="00AA075C"/>
    <w:rsid w:val="00AA0A63"/>
    <w:rsid w:val="00AA16AC"/>
    <w:rsid w:val="00AA19FF"/>
    <w:rsid w:val="00AA21D6"/>
    <w:rsid w:val="00AA2E03"/>
    <w:rsid w:val="00AA73C8"/>
    <w:rsid w:val="00AA7E86"/>
    <w:rsid w:val="00AB21B6"/>
    <w:rsid w:val="00AB2A9D"/>
    <w:rsid w:val="00AB42A3"/>
    <w:rsid w:val="00AB4D2F"/>
    <w:rsid w:val="00AB6E02"/>
    <w:rsid w:val="00AB7414"/>
    <w:rsid w:val="00AB79B4"/>
    <w:rsid w:val="00AC0685"/>
    <w:rsid w:val="00AC0B1F"/>
    <w:rsid w:val="00AC5EDF"/>
    <w:rsid w:val="00AC5F8D"/>
    <w:rsid w:val="00AC75FD"/>
    <w:rsid w:val="00AC7BFA"/>
    <w:rsid w:val="00AD014A"/>
    <w:rsid w:val="00AD0B80"/>
    <w:rsid w:val="00AD3906"/>
    <w:rsid w:val="00AD4C91"/>
    <w:rsid w:val="00AD56E4"/>
    <w:rsid w:val="00AD5875"/>
    <w:rsid w:val="00AD64B8"/>
    <w:rsid w:val="00AD7CD5"/>
    <w:rsid w:val="00AE1E8B"/>
    <w:rsid w:val="00AE2E85"/>
    <w:rsid w:val="00AE6F16"/>
    <w:rsid w:val="00AF1DCF"/>
    <w:rsid w:val="00AF26FC"/>
    <w:rsid w:val="00AF3EBE"/>
    <w:rsid w:val="00AF6489"/>
    <w:rsid w:val="00AF69F7"/>
    <w:rsid w:val="00AF763D"/>
    <w:rsid w:val="00AF79CD"/>
    <w:rsid w:val="00B011FD"/>
    <w:rsid w:val="00B01D53"/>
    <w:rsid w:val="00B02D87"/>
    <w:rsid w:val="00B03111"/>
    <w:rsid w:val="00B047A9"/>
    <w:rsid w:val="00B05062"/>
    <w:rsid w:val="00B0783D"/>
    <w:rsid w:val="00B11AD4"/>
    <w:rsid w:val="00B12E12"/>
    <w:rsid w:val="00B1308F"/>
    <w:rsid w:val="00B16F9A"/>
    <w:rsid w:val="00B21C4F"/>
    <w:rsid w:val="00B2223A"/>
    <w:rsid w:val="00B23C8F"/>
    <w:rsid w:val="00B2576D"/>
    <w:rsid w:val="00B32BBD"/>
    <w:rsid w:val="00B32E88"/>
    <w:rsid w:val="00B34124"/>
    <w:rsid w:val="00B37B13"/>
    <w:rsid w:val="00B37E28"/>
    <w:rsid w:val="00B40BEA"/>
    <w:rsid w:val="00B40C1F"/>
    <w:rsid w:val="00B434B0"/>
    <w:rsid w:val="00B43ACA"/>
    <w:rsid w:val="00B44F54"/>
    <w:rsid w:val="00B4672E"/>
    <w:rsid w:val="00B47B9E"/>
    <w:rsid w:val="00B50453"/>
    <w:rsid w:val="00B51184"/>
    <w:rsid w:val="00B543A5"/>
    <w:rsid w:val="00B56E27"/>
    <w:rsid w:val="00B5739B"/>
    <w:rsid w:val="00B5745A"/>
    <w:rsid w:val="00B60665"/>
    <w:rsid w:val="00B60D7C"/>
    <w:rsid w:val="00B63B79"/>
    <w:rsid w:val="00B6546D"/>
    <w:rsid w:val="00B65977"/>
    <w:rsid w:val="00B660B2"/>
    <w:rsid w:val="00B667CE"/>
    <w:rsid w:val="00B667E9"/>
    <w:rsid w:val="00B67062"/>
    <w:rsid w:val="00B72229"/>
    <w:rsid w:val="00B73B47"/>
    <w:rsid w:val="00B73EE1"/>
    <w:rsid w:val="00B749D5"/>
    <w:rsid w:val="00B758E2"/>
    <w:rsid w:val="00B75C7F"/>
    <w:rsid w:val="00B77AE6"/>
    <w:rsid w:val="00B81ED0"/>
    <w:rsid w:val="00B83F53"/>
    <w:rsid w:val="00B90A9E"/>
    <w:rsid w:val="00BA0A6B"/>
    <w:rsid w:val="00BA18DA"/>
    <w:rsid w:val="00BA2D75"/>
    <w:rsid w:val="00BB03B8"/>
    <w:rsid w:val="00BB2860"/>
    <w:rsid w:val="00BB2E0D"/>
    <w:rsid w:val="00BB536D"/>
    <w:rsid w:val="00BC10AD"/>
    <w:rsid w:val="00BC558D"/>
    <w:rsid w:val="00BC7BE5"/>
    <w:rsid w:val="00BC7E83"/>
    <w:rsid w:val="00BD108A"/>
    <w:rsid w:val="00BD37CB"/>
    <w:rsid w:val="00BD493A"/>
    <w:rsid w:val="00BD6385"/>
    <w:rsid w:val="00BD75F6"/>
    <w:rsid w:val="00BE0122"/>
    <w:rsid w:val="00BE098F"/>
    <w:rsid w:val="00BE0B5C"/>
    <w:rsid w:val="00BE21F0"/>
    <w:rsid w:val="00BE28C0"/>
    <w:rsid w:val="00BE33E8"/>
    <w:rsid w:val="00BE4AC7"/>
    <w:rsid w:val="00BE65F1"/>
    <w:rsid w:val="00BE79C0"/>
    <w:rsid w:val="00BF0357"/>
    <w:rsid w:val="00BF0FDB"/>
    <w:rsid w:val="00BF1108"/>
    <w:rsid w:val="00C02D35"/>
    <w:rsid w:val="00C04495"/>
    <w:rsid w:val="00C047B2"/>
    <w:rsid w:val="00C06962"/>
    <w:rsid w:val="00C0704D"/>
    <w:rsid w:val="00C077FC"/>
    <w:rsid w:val="00C118AB"/>
    <w:rsid w:val="00C11BCF"/>
    <w:rsid w:val="00C12330"/>
    <w:rsid w:val="00C134EE"/>
    <w:rsid w:val="00C13724"/>
    <w:rsid w:val="00C14608"/>
    <w:rsid w:val="00C16B9B"/>
    <w:rsid w:val="00C20F15"/>
    <w:rsid w:val="00C21883"/>
    <w:rsid w:val="00C21A0C"/>
    <w:rsid w:val="00C22E3D"/>
    <w:rsid w:val="00C231C7"/>
    <w:rsid w:val="00C242E4"/>
    <w:rsid w:val="00C25047"/>
    <w:rsid w:val="00C2558A"/>
    <w:rsid w:val="00C25A5F"/>
    <w:rsid w:val="00C262F7"/>
    <w:rsid w:val="00C279C4"/>
    <w:rsid w:val="00C27C6B"/>
    <w:rsid w:val="00C31BB6"/>
    <w:rsid w:val="00C33076"/>
    <w:rsid w:val="00C33A48"/>
    <w:rsid w:val="00C349A2"/>
    <w:rsid w:val="00C357B0"/>
    <w:rsid w:val="00C36651"/>
    <w:rsid w:val="00C369AD"/>
    <w:rsid w:val="00C36CC2"/>
    <w:rsid w:val="00C4060C"/>
    <w:rsid w:val="00C430AB"/>
    <w:rsid w:val="00C44F5A"/>
    <w:rsid w:val="00C46309"/>
    <w:rsid w:val="00C463A9"/>
    <w:rsid w:val="00C479B3"/>
    <w:rsid w:val="00C530DF"/>
    <w:rsid w:val="00C536D5"/>
    <w:rsid w:val="00C5453F"/>
    <w:rsid w:val="00C54B84"/>
    <w:rsid w:val="00C5619B"/>
    <w:rsid w:val="00C576AA"/>
    <w:rsid w:val="00C57FFD"/>
    <w:rsid w:val="00C600F2"/>
    <w:rsid w:val="00C60780"/>
    <w:rsid w:val="00C63E18"/>
    <w:rsid w:val="00C64400"/>
    <w:rsid w:val="00C64CCB"/>
    <w:rsid w:val="00C6586E"/>
    <w:rsid w:val="00C6598F"/>
    <w:rsid w:val="00C66114"/>
    <w:rsid w:val="00C661D4"/>
    <w:rsid w:val="00C66E19"/>
    <w:rsid w:val="00C70049"/>
    <w:rsid w:val="00C7017B"/>
    <w:rsid w:val="00C75376"/>
    <w:rsid w:val="00C771A8"/>
    <w:rsid w:val="00C77FEC"/>
    <w:rsid w:val="00C808D7"/>
    <w:rsid w:val="00C80A92"/>
    <w:rsid w:val="00C8216C"/>
    <w:rsid w:val="00C838BD"/>
    <w:rsid w:val="00C8391D"/>
    <w:rsid w:val="00C84033"/>
    <w:rsid w:val="00C84CCD"/>
    <w:rsid w:val="00C8543D"/>
    <w:rsid w:val="00C85B81"/>
    <w:rsid w:val="00C874BE"/>
    <w:rsid w:val="00C87767"/>
    <w:rsid w:val="00C909E1"/>
    <w:rsid w:val="00C91E32"/>
    <w:rsid w:val="00C92DC0"/>
    <w:rsid w:val="00C9446A"/>
    <w:rsid w:val="00C95111"/>
    <w:rsid w:val="00C96F7A"/>
    <w:rsid w:val="00C97BAB"/>
    <w:rsid w:val="00C97FF2"/>
    <w:rsid w:val="00CA1460"/>
    <w:rsid w:val="00CA2E47"/>
    <w:rsid w:val="00CA43AC"/>
    <w:rsid w:val="00CA48FA"/>
    <w:rsid w:val="00CA4E8F"/>
    <w:rsid w:val="00CA5758"/>
    <w:rsid w:val="00CA5974"/>
    <w:rsid w:val="00CA5A70"/>
    <w:rsid w:val="00CA6005"/>
    <w:rsid w:val="00CA671B"/>
    <w:rsid w:val="00CA7865"/>
    <w:rsid w:val="00CA7C77"/>
    <w:rsid w:val="00CB0A06"/>
    <w:rsid w:val="00CB21E3"/>
    <w:rsid w:val="00CB5BCE"/>
    <w:rsid w:val="00CC065F"/>
    <w:rsid w:val="00CC0DC7"/>
    <w:rsid w:val="00CC11B9"/>
    <w:rsid w:val="00CC3155"/>
    <w:rsid w:val="00CC5ED6"/>
    <w:rsid w:val="00CC5FE6"/>
    <w:rsid w:val="00CC6035"/>
    <w:rsid w:val="00CC719B"/>
    <w:rsid w:val="00CD0B7E"/>
    <w:rsid w:val="00CD2BA7"/>
    <w:rsid w:val="00CD2DF1"/>
    <w:rsid w:val="00CD2E3E"/>
    <w:rsid w:val="00CD4076"/>
    <w:rsid w:val="00CD41A8"/>
    <w:rsid w:val="00CD439B"/>
    <w:rsid w:val="00CD5896"/>
    <w:rsid w:val="00CD6779"/>
    <w:rsid w:val="00CD6D89"/>
    <w:rsid w:val="00CD6EE9"/>
    <w:rsid w:val="00CE02BF"/>
    <w:rsid w:val="00CE0B0E"/>
    <w:rsid w:val="00CE177B"/>
    <w:rsid w:val="00CE2654"/>
    <w:rsid w:val="00CE41F8"/>
    <w:rsid w:val="00CE574E"/>
    <w:rsid w:val="00CE61AC"/>
    <w:rsid w:val="00CE62D4"/>
    <w:rsid w:val="00CE64B4"/>
    <w:rsid w:val="00CF2ABC"/>
    <w:rsid w:val="00CF4957"/>
    <w:rsid w:val="00CF5686"/>
    <w:rsid w:val="00CF56CD"/>
    <w:rsid w:val="00CF6923"/>
    <w:rsid w:val="00D00E09"/>
    <w:rsid w:val="00D01B86"/>
    <w:rsid w:val="00D034C0"/>
    <w:rsid w:val="00D04210"/>
    <w:rsid w:val="00D04C11"/>
    <w:rsid w:val="00D05266"/>
    <w:rsid w:val="00D05F1A"/>
    <w:rsid w:val="00D06C09"/>
    <w:rsid w:val="00D11FCF"/>
    <w:rsid w:val="00D130DD"/>
    <w:rsid w:val="00D14E52"/>
    <w:rsid w:val="00D15C30"/>
    <w:rsid w:val="00D16E66"/>
    <w:rsid w:val="00D17951"/>
    <w:rsid w:val="00D17D26"/>
    <w:rsid w:val="00D2220A"/>
    <w:rsid w:val="00D22DDB"/>
    <w:rsid w:val="00D2322C"/>
    <w:rsid w:val="00D243E9"/>
    <w:rsid w:val="00D2582A"/>
    <w:rsid w:val="00D25B7E"/>
    <w:rsid w:val="00D266C5"/>
    <w:rsid w:val="00D30AC2"/>
    <w:rsid w:val="00D31F3C"/>
    <w:rsid w:val="00D32068"/>
    <w:rsid w:val="00D32701"/>
    <w:rsid w:val="00D32721"/>
    <w:rsid w:val="00D334C1"/>
    <w:rsid w:val="00D3480F"/>
    <w:rsid w:val="00D36004"/>
    <w:rsid w:val="00D3642A"/>
    <w:rsid w:val="00D36CE7"/>
    <w:rsid w:val="00D40B95"/>
    <w:rsid w:val="00D4303B"/>
    <w:rsid w:val="00D431A3"/>
    <w:rsid w:val="00D43BD0"/>
    <w:rsid w:val="00D45275"/>
    <w:rsid w:val="00D46ADC"/>
    <w:rsid w:val="00D4741E"/>
    <w:rsid w:val="00D50C98"/>
    <w:rsid w:val="00D53E00"/>
    <w:rsid w:val="00D53EFD"/>
    <w:rsid w:val="00D5587A"/>
    <w:rsid w:val="00D6045B"/>
    <w:rsid w:val="00D606F4"/>
    <w:rsid w:val="00D61C6E"/>
    <w:rsid w:val="00D6263C"/>
    <w:rsid w:val="00D63DF0"/>
    <w:rsid w:val="00D64ED1"/>
    <w:rsid w:val="00D71FC7"/>
    <w:rsid w:val="00D72B62"/>
    <w:rsid w:val="00D72DA2"/>
    <w:rsid w:val="00D73453"/>
    <w:rsid w:val="00D7374C"/>
    <w:rsid w:val="00D7412E"/>
    <w:rsid w:val="00D743A5"/>
    <w:rsid w:val="00D7457A"/>
    <w:rsid w:val="00D74633"/>
    <w:rsid w:val="00D75225"/>
    <w:rsid w:val="00D763BB"/>
    <w:rsid w:val="00D76D5E"/>
    <w:rsid w:val="00D8094B"/>
    <w:rsid w:val="00D80A41"/>
    <w:rsid w:val="00D81E27"/>
    <w:rsid w:val="00D845B9"/>
    <w:rsid w:val="00D866DF"/>
    <w:rsid w:val="00D878ED"/>
    <w:rsid w:val="00D9196E"/>
    <w:rsid w:val="00D91A44"/>
    <w:rsid w:val="00D92161"/>
    <w:rsid w:val="00D9238A"/>
    <w:rsid w:val="00D928BB"/>
    <w:rsid w:val="00D93DA5"/>
    <w:rsid w:val="00D95E6E"/>
    <w:rsid w:val="00D97FCF"/>
    <w:rsid w:val="00D97FF9"/>
    <w:rsid w:val="00DA15B6"/>
    <w:rsid w:val="00DA2FE5"/>
    <w:rsid w:val="00DA3278"/>
    <w:rsid w:val="00DA537A"/>
    <w:rsid w:val="00DA5A0B"/>
    <w:rsid w:val="00DB04EC"/>
    <w:rsid w:val="00DB1F6C"/>
    <w:rsid w:val="00DB327F"/>
    <w:rsid w:val="00DB37AC"/>
    <w:rsid w:val="00DB5341"/>
    <w:rsid w:val="00DB608D"/>
    <w:rsid w:val="00DB64C0"/>
    <w:rsid w:val="00DB746A"/>
    <w:rsid w:val="00DB7A89"/>
    <w:rsid w:val="00DC0966"/>
    <w:rsid w:val="00DC29DE"/>
    <w:rsid w:val="00DC34C3"/>
    <w:rsid w:val="00DC3967"/>
    <w:rsid w:val="00DC3E18"/>
    <w:rsid w:val="00DC69CD"/>
    <w:rsid w:val="00DC7373"/>
    <w:rsid w:val="00DD24CB"/>
    <w:rsid w:val="00DD2BE0"/>
    <w:rsid w:val="00DD345B"/>
    <w:rsid w:val="00DD3D1E"/>
    <w:rsid w:val="00DD423B"/>
    <w:rsid w:val="00DD6826"/>
    <w:rsid w:val="00DD6C02"/>
    <w:rsid w:val="00DE27C2"/>
    <w:rsid w:val="00DE2C67"/>
    <w:rsid w:val="00DE30BA"/>
    <w:rsid w:val="00DE6894"/>
    <w:rsid w:val="00DE7C00"/>
    <w:rsid w:val="00DF0CB6"/>
    <w:rsid w:val="00DF24E5"/>
    <w:rsid w:val="00DF2C67"/>
    <w:rsid w:val="00DF753C"/>
    <w:rsid w:val="00E001E4"/>
    <w:rsid w:val="00E002FD"/>
    <w:rsid w:val="00E009FC"/>
    <w:rsid w:val="00E00D69"/>
    <w:rsid w:val="00E00E15"/>
    <w:rsid w:val="00E01BEA"/>
    <w:rsid w:val="00E02C3F"/>
    <w:rsid w:val="00E04580"/>
    <w:rsid w:val="00E0468B"/>
    <w:rsid w:val="00E07EDE"/>
    <w:rsid w:val="00E10EA5"/>
    <w:rsid w:val="00E12596"/>
    <w:rsid w:val="00E13779"/>
    <w:rsid w:val="00E14C5C"/>
    <w:rsid w:val="00E1687A"/>
    <w:rsid w:val="00E16BA9"/>
    <w:rsid w:val="00E20054"/>
    <w:rsid w:val="00E2190E"/>
    <w:rsid w:val="00E2202F"/>
    <w:rsid w:val="00E22619"/>
    <w:rsid w:val="00E22F94"/>
    <w:rsid w:val="00E233EA"/>
    <w:rsid w:val="00E235DC"/>
    <w:rsid w:val="00E23B07"/>
    <w:rsid w:val="00E24DFB"/>
    <w:rsid w:val="00E256C9"/>
    <w:rsid w:val="00E26336"/>
    <w:rsid w:val="00E31A04"/>
    <w:rsid w:val="00E31A99"/>
    <w:rsid w:val="00E31C88"/>
    <w:rsid w:val="00E32D96"/>
    <w:rsid w:val="00E34EAC"/>
    <w:rsid w:val="00E3536D"/>
    <w:rsid w:val="00E35EE2"/>
    <w:rsid w:val="00E3694B"/>
    <w:rsid w:val="00E41C60"/>
    <w:rsid w:val="00E43B6F"/>
    <w:rsid w:val="00E509F1"/>
    <w:rsid w:val="00E5163B"/>
    <w:rsid w:val="00E51EB4"/>
    <w:rsid w:val="00E52849"/>
    <w:rsid w:val="00E5332D"/>
    <w:rsid w:val="00E543D7"/>
    <w:rsid w:val="00E57BC7"/>
    <w:rsid w:val="00E57F7F"/>
    <w:rsid w:val="00E6020A"/>
    <w:rsid w:val="00E60463"/>
    <w:rsid w:val="00E62CD6"/>
    <w:rsid w:val="00E63C38"/>
    <w:rsid w:val="00E67329"/>
    <w:rsid w:val="00E67403"/>
    <w:rsid w:val="00E70211"/>
    <w:rsid w:val="00E70D54"/>
    <w:rsid w:val="00E710AC"/>
    <w:rsid w:val="00E71D28"/>
    <w:rsid w:val="00E72C86"/>
    <w:rsid w:val="00E72F74"/>
    <w:rsid w:val="00E73BBC"/>
    <w:rsid w:val="00E744AB"/>
    <w:rsid w:val="00E74925"/>
    <w:rsid w:val="00E7536C"/>
    <w:rsid w:val="00E75950"/>
    <w:rsid w:val="00E76FD5"/>
    <w:rsid w:val="00E81272"/>
    <w:rsid w:val="00E813B0"/>
    <w:rsid w:val="00E826D8"/>
    <w:rsid w:val="00E835E6"/>
    <w:rsid w:val="00E85351"/>
    <w:rsid w:val="00E85654"/>
    <w:rsid w:val="00E944DA"/>
    <w:rsid w:val="00E976AF"/>
    <w:rsid w:val="00E978E5"/>
    <w:rsid w:val="00EA0764"/>
    <w:rsid w:val="00EA1E59"/>
    <w:rsid w:val="00EA3DD9"/>
    <w:rsid w:val="00EA3DEF"/>
    <w:rsid w:val="00EA3FCC"/>
    <w:rsid w:val="00EA406A"/>
    <w:rsid w:val="00EA42F5"/>
    <w:rsid w:val="00EA4304"/>
    <w:rsid w:val="00EA4306"/>
    <w:rsid w:val="00EA6063"/>
    <w:rsid w:val="00EA6B2E"/>
    <w:rsid w:val="00EA6F2B"/>
    <w:rsid w:val="00EA7F8D"/>
    <w:rsid w:val="00EB12E4"/>
    <w:rsid w:val="00EB3140"/>
    <w:rsid w:val="00EB3CDD"/>
    <w:rsid w:val="00EB506C"/>
    <w:rsid w:val="00EB5162"/>
    <w:rsid w:val="00EB6670"/>
    <w:rsid w:val="00EC1478"/>
    <w:rsid w:val="00EC17C3"/>
    <w:rsid w:val="00EC50C4"/>
    <w:rsid w:val="00EC6097"/>
    <w:rsid w:val="00EC6521"/>
    <w:rsid w:val="00ED593D"/>
    <w:rsid w:val="00ED5D40"/>
    <w:rsid w:val="00ED5DA4"/>
    <w:rsid w:val="00EE02C9"/>
    <w:rsid w:val="00EE0741"/>
    <w:rsid w:val="00EE1EF4"/>
    <w:rsid w:val="00EE2CE9"/>
    <w:rsid w:val="00EE2D7A"/>
    <w:rsid w:val="00EE6DCF"/>
    <w:rsid w:val="00EE740E"/>
    <w:rsid w:val="00EF5996"/>
    <w:rsid w:val="00EF5AEE"/>
    <w:rsid w:val="00EF7CA0"/>
    <w:rsid w:val="00F00F2E"/>
    <w:rsid w:val="00F014C9"/>
    <w:rsid w:val="00F0345C"/>
    <w:rsid w:val="00F0552D"/>
    <w:rsid w:val="00F0552E"/>
    <w:rsid w:val="00F05EC5"/>
    <w:rsid w:val="00F106E6"/>
    <w:rsid w:val="00F10833"/>
    <w:rsid w:val="00F12901"/>
    <w:rsid w:val="00F15705"/>
    <w:rsid w:val="00F1702B"/>
    <w:rsid w:val="00F1782D"/>
    <w:rsid w:val="00F20DA2"/>
    <w:rsid w:val="00F21CC5"/>
    <w:rsid w:val="00F2221E"/>
    <w:rsid w:val="00F23F5A"/>
    <w:rsid w:val="00F251EB"/>
    <w:rsid w:val="00F26773"/>
    <w:rsid w:val="00F30225"/>
    <w:rsid w:val="00F317B3"/>
    <w:rsid w:val="00F32246"/>
    <w:rsid w:val="00F330E7"/>
    <w:rsid w:val="00F3328A"/>
    <w:rsid w:val="00F347DA"/>
    <w:rsid w:val="00F360B8"/>
    <w:rsid w:val="00F366E4"/>
    <w:rsid w:val="00F37FFE"/>
    <w:rsid w:val="00F41AB4"/>
    <w:rsid w:val="00F41B35"/>
    <w:rsid w:val="00F424C4"/>
    <w:rsid w:val="00F42650"/>
    <w:rsid w:val="00F42F54"/>
    <w:rsid w:val="00F43184"/>
    <w:rsid w:val="00F436CB"/>
    <w:rsid w:val="00F4400F"/>
    <w:rsid w:val="00F4408A"/>
    <w:rsid w:val="00F47AA0"/>
    <w:rsid w:val="00F51177"/>
    <w:rsid w:val="00F516D5"/>
    <w:rsid w:val="00F54641"/>
    <w:rsid w:val="00F561A9"/>
    <w:rsid w:val="00F56FF6"/>
    <w:rsid w:val="00F60730"/>
    <w:rsid w:val="00F63198"/>
    <w:rsid w:val="00F6344E"/>
    <w:rsid w:val="00F63FF5"/>
    <w:rsid w:val="00F64445"/>
    <w:rsid w:val="00F647EE"/>
    <w:rsid w:val="00F6542D"/>
    <w:rsid w:val="00F6593B"/>
    <w:rsid w:val="00F668FF"/>
    <w:rsid w:val="00F67C9C"/>
    <w:rsid w:val="00F70531"/>
    <w:rsid w:val="00F705D9"/>
    <w:rsid w:val="00F72C33"/>
    <w:rsid w:val="00F72FB0"/>
    <w:rsid w:val="00F7355C"/>
    <w:rsid w:val="00F745E3"/>
    <w:rsid w:val="00F75293"/>
    <w:rsid w:val="00F7544F"/>
    <w:rsid w:val="00F75D88"/>
    <w:rsid w:val="00F774A6"/>
    <w:rsid w:val="00F77929"/>
    <w:rsid w:val="00F80C27"/>
    <w:rsid w:val="00F81D65"/>
    <w:rsid w:val="00F832CC"/>
    <w:rsid w:val="00F84D41"/>
    <w:rsid w:val="00F84FAD"/>
    <w:rsid w:val="00F85FD6"/>
    <w:rsid w:val="00F87168"/>
    <w:rsid w:val="00F92574"/>
    <w:rsid w:val="00F93E55"/>
    <w:rsid w:val="00F95166"/>
    <w:rsid w:val="00F95877"/>
    <w:rsid w:val="00F95FB6"/>
    <w:rsid w:val="00F97901"/>
    <w:rsid w:val="00FA5D86"/>
    <w:rsid w:val="00FA7B70"/>
    <w:rsid w:val="00FA7FDA"/>
    <w:rsid w:val="00FB0420"/>
    <w:rsid w:val="00FB09B2"/>
    <w:rsid w:val="00FC1C36"/>
    <w:rsid w:val="00FC2546"/>
    <w:rsid w:val="00FC33F1"/>
    <w:rsid w:val="00FC393C"/>
    <w:rsid w:val="00FC4640"/>
    <w:rsid w:val="00FC72D2"/>
    <w:rsid w:val="00FC7893"/>
    <w:rsid w:val="00FD0981"/>
    <w:rsid w:val="00FD17DC"/>
    <w:rsid w:val="00FD2B52"/>
    <w:rsid w:val="00FD4BAD"/>
    <w:rsid w:val="00FD602A"/>
    <w:rsid w:val="00FD732D"/>
    <w:rsid w:val="00FE116A"/>
    <w:rsid w:val="00FE3808"/>
    <w:rsid w:val="00FE681A"/>
    <w:rsid w:val="00FE7890"/>
    <w:rsid w:val="00FE7BDB"/>
    <w:rsid w:val="00FF07E3"/>
    <w:rsid w:val="00FF2B76"/>
    <w:rsid w:val="00FF617D"/>
    <w:rsid w:val="03B914D7"/>
    <w:rsid w:val="05D645F4"/>
    <w:rsid w:val="0B00E4FC"/>
    <w:rsid w:val="1898890B"/>
    <w:rsid w:val="30F39CF1"/>
    <w:rsid w:val="3AF6B26D"/>
    <w:rsid w:val="3D5B264B"/>
    <w:rsid w:val="3EC4A2D0"/>
    <w:rsid w:val="40A13CFF"/>
    <w:rsid w:val="40F95474"/>
    <w:rsid w:val="4258B1A6"/>
    <w:rsid w:val="48B10E25"/>
    <w:rsid w:val="4B697732"/>
    <w:rsid w:val="4BE45548"/>
    <w:rsid w:val="5834DA96"/>
    <w:rsid w:val="6C0831E3"/>
    <w:rsid w:val="73599504"/>
    <w:rsid w:val="78E7B609"/>
    <w:rsid w:val="7E0FE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D78"/>
  <w15:chartTrackingRefBased/>
  <w15:docId w15:val="{155D1F7E-6DF5-44E8-86BA-2E55A4C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E4"/>
    <w:pPr>
      <w:contextualSpacing/>
    </w:pPr>
    <w:rPr>
      <w:rFonts w:ascii="CMU Serif Roman" w:hAnsi="CMU Serif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165"/>
    <w:pPr>
      <w:keepNext/>
      <w:keepLines/>
      <w:numPr>
        <w:numId w:val="4"/>
      </w:numPr>
      <w:spacing w:before="240" w:after="0"/>
      <w:outlineLvl w:val="0"/>
    </w:pPr>
    <w:rPr>
      <w:rFonts w:eastAsiaTheme="majorEastAsia" w:cs="CMU Serif Roman"/>
      <w:b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165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3165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00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00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00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00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00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00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0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B3165"/>
    <w:rPr>
      <w:rFonts w:ascii="CMU Serif Roman" w:eastAsiaTheme="majorEastAsia" w:hAnsi="CMU Serif Roman" w:cs="CMU Serif Roman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9B3165"/>
    <w:rPr>
      <w:rFonts w:ascii="CMU Serif Roman" w:eastAsiaTheme="majorEastAsia" w:hAnsi="CMU Serif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165"/>
    <w:rPr>
      <w:rFonts w:ascii="CMU Serif Roman" w:eastAsiaTheme="majorEastAsia" w:hAnsi="CMU Serif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4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1CD3"/>
    <w:pPr>
      <w:spacing w:after="0" w:line="240" w:lineRule="auto"/>
      <w:jc w:val="center"/>
    </w:pPr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CD3"/>
    <w:rPr>
      <w:rFonts w:ascii="CMU Serif" w:eastAsiaTheme="majorEastAsia" w:hAnsi="CMU Serif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F1C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C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C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1CD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2B2"/>
    <w:pPr>
      <w:numPr>
        <w:ilvl w:val="1"/>
      </w:numPr>
      <w:jc w:val="center"/>
    </w:pPr>
    <w:rPr>
      <w:rFonts w:ascii="CMU Serif" w:eastAsiaTheme="minorEastAsia" w:hAnsi="CMU Serif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2B2"/>
    <w:rPr>
      <w:rFonts w:ascii="CMU Serif" w:eastAsiaTheme="minorEastAsia" w:hAnsi="CMU Serif"/>
      <w:b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B2"/>
    <w:rPr>
      <w:rFonts w:ascii="CMU Serif Roman" w:hAnsi="CMU Serif Roman"/>
    </w:rPr>
  </w:style>
  <w:style w:type="paragraph" w:styleId="Footer">
    <w:name w:val="footer"/>
    <w:basedOn w:val="Normal"/>
    <w:link w:val="FooterChar"/>
    <w:uiPriority w:val="99"/>
    <w:unhideWhenUsed/>
    <w:rsid w:val="002822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B2"/>
    <w:rPr>
      <w:rFonts w:ascii="CMU Serif Roman" w:hAnsi="CMU Serif Roman"/>
    </w:rPr>
  </w:style>
  <w:style w:type="paragraph" w:customStyle="1" w:styleId="Default">
    <w:name w:val="Default"/>
    <w:rsid w:val="00A44B67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705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6473"/>
    <w:pPr>
      <w:numPr>
        <w:numId w:val="0"/>
      </w:numPr>
      <w:contextualSpacing w:val="0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cuments\Custom%20Office%20Templates\TeX%20Template%20MIk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35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106 397 14567,'0'0'13915,"0"-2"-13584,0 0-90,0 6-127,-5 24-29,-6 4 80,-18 31-1,1 0 73,3 7-62,23-61-155,0 1-1,0-1 0,1 1 0,0-1 1,2 17-1,-1-26-19,0 1 0,0 0 0,0-1 0,0 1 0,1 0 0,-1-1 0,0 1 0,1 0 0,-1-1 0,0 1 0,1-1 0,-1 1 0,1 0 0,-1-1 0,1 1 0,-1-1 0,1 1-1,-1-1 1,1 0 0,0 1 0,1 0 0,0 0 0,0 0 0,-1-1-1,1 1 1,0-1 0,0 1 0,0-1-1,2 0 1,1 1-3,1-1 0,0-1 0,0 1 0,-1-1 0,8-1-1,-8 1-1,1-1 0,-1 0 0,0 0-1,1-1 1,-1 1 0,5-5-1,30-21 23,-37 25-13,131-115 140,-5-12-136,-52 52 22,42-40-15,51-50-1,-161 158-12,-3 5 0,-1 0-1,0-1 0,0 0 0,0 0 0,-1 0 1,6-12-1,-9 17 3,-1 0 0,0 0 0,1 0 0,-1 0 0,0 0 0,0 0 0,0-1 0,1 1 1,-2-1-1,1-2 38,-3 5 131,-3 2-153,-1 1 0,0-1 0,1 1 0,0 0 0,-8 7 0,-27 29-19,29-28-10,-37 39 12,-61 83 0,79-89 3,2 1 0,-34 71 0,58-106-3,0 1 0,1 0 0,0 0 0,0 0 0,2 0 0,0 1 0,0-1 0,1 1-1,2 18 1,-1-29-4,0-1 0,0 1 0,1 0 0,0 0-1,-1 0 1,1-1 0,0 1 0,0 0 0,0 0 0,0-1-1,0 1 1,0-1 0,0 1 0,1-1 0,-1 1 0,1-1-1,-1 0 1,1 0 0,-1 1 0,1-1 0,0 0-1,0-1 1,-1 1 0,1 0 0,0 0 0,0-1 0,0 1-1,0-1 1,0 1 0,0-1 0,3 0 0,0 1-1,0-1 0,0 0 1,0 0-1,0 0 1,0-1-1,0 1 0,0-1 1,0 0-1,0-1 1,0 1-1,0-1 0,5-2 1,1-3 3,0 0 0,0 0 0,13-13 0,29-31 16,-28 26-15,34-33-9,144-137-143,-181 176 56,-5 5 4,-1-2 0,0 1 1,16-22-1,-29 33 31,-3 3 47,1 1 1,0-1-1,-1 0 1,1 0 0,-1 0-1,1 1 1,-1-1-1,0 0 1,1 0 0,-1 0-1,0 0 1,1 0 0,-1 0-1,0 0 1,0 0-1,0 0 1,0-1 0,-3 1 183,0 1-161,-1 1-1,1-1 1,-1 1-1,1 0 1,0 0-1,0 1 1,0-1-1,0 1 1,0-1-1,0 1 1,0 0-1,0 0 1,-4 4-1,-7 7 3,-15 17-1,21-22 2,-41 49 87,3 2 0,-45 75 1,79-115-82,-12 28 0,20-39-17,1-1 0,1 1 0,0 0 0,0 0-1,1 0 1,-1 15 0,2-23-4,0 0 0,0 0 0,0 0-1,-1 0 1,1 1 0,0-1 0,0 0 0,0 0-1,0 0 1,0 0 0,0 1 0,0-1 0,0 0-1,1 0 1,-1 0 0,0 1 0,0-1 0,0 0-1,0 0 1,0 0 0,0 0 0,0 1-1,0-1 1,0 0 0,0 0 0,1 0 0,-1 0-1,0 0 1,0 0 0,0 1 0,0-1 0,1 0-1,-1 0 1,0 0 0,0 0 0,0 0 0,0 0-1,1 0 1,-1 0 0,4 1-5,-1-1 0,1 1 1,-1-1-1,1 0 0,-1-1 0,1 1 1,-1 0-1,1-1 0,-1 0 0,0 0 0,1 0 1,-1 0-1,0 0 0,1 0 0,4-4 1,4-2 0,0-2 0,17-13 1,-28 20 5,74-61 38,43-35-8,77-75-123,-235 204 206,9-6-108,1 1 1,2 2-1,1 0 0,-27 39 1,42-49-2,0 0-1,2 1 1,-13 32 0,17-37-6,2 1 1,0-1 0,1 1-1,1 0 1,-1 27 0,3-41-4,0-1 0,0 1 0,0-1 0,0 1 1,1 0-1,-1-1 0,0 1 0,0 0 0,1-1 1,-1 1-1,1-1 0,-1 1 0,0-1 0,1 1 0,-1-1 1,1 1-1,-1-1 0,1 0 0,0 1 0,-1-1 1,1 1-1,-1-1 0,1 0 0,0 0 0,-1 1 1,1-1-1,0 0 0,-1 0 0,1 0 0,0 0 0,-1 0 1,2 1-1,4-1-29,1 0-1,11 0 1,-8-1 6,-5 2-75,-1-1-1,1-1 1,-1 1 0,1 0 0,-1-1 0,1 0 0,-1 0 0,0 0 0,1-1 0,-1 0 0,0 1 0,0-1 0,0 0-1,0-1 1,-1 1 0,1-1 0,5-4 0,4-12-3276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6:12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3 676 21770,'0'0'7139,"0"0"-7122,0 0 0,0 0-1,0 0 1,0 0-1,0 0 1,0 0 0,0 0-1,0 0 1,0-1 0,0 1-1,0 0 1,0 0-1,0 0 1,0 0 0,0 0-1,0 0 1,0 0 0,0 0-1,0 0 1,0 0 0,0 0-1,0-1 1,0 1-1,0 0 1,0 0 0,0 0-1,0 0 1,-1 0 0,1 0-1,0 0 1,0 0 0,0 0-1,0 0 1,0 0-1,0 0 1,0 0 0,0 0-1,0 0 1,0 0 0,0 0-1,0 0 1,-1-1 0,1 1-1,0 0 1,0 0-1,0 0 1,0 0 0,0 0-1,0 0 1,0 0 0,43-30 193,-7 6-170,169-142 63,-152 117-96,76-91 1,-84 79 2,-38 50 2,-1 0 0,0 0 0,7-22 0,-12 30-10,-1 1-1,1-1 0,-1 0 0,1-5 0,-1 7 3,0 1 0,0-1-1,0 1 1,0 0 0,0-1 0,0 1 0,0-1 0,0 1 0,0 0-1,0-1 1,-1 1 0,1-1 0,0 1 0,0 0 0,0-1 0,0 1 0,-1 0-1,1-1 1,0 1 0,-1-1 0,-10 1 208,9 0-185,-5 1-13,0 0-1,1 0 1,-1 0-1,0 1 1,1 0-1,0 1 1,-1-1-1,1 1 1,-6 4-1,-9 6-16,-23 20-1,3 0 3,1 2-1,2 2 1,-43 53 0,71-78-3,1 1 0,1-1 0,-7 15 0,12-20-1,0 0-1,0 0 1,1 0 0,0 0-1,0 1 1,1-1-1,0 13 1,1-18-2,0-1-1,0 0 1,0 0-1,0 0 1,0 1 0,0-1-1,0 0 1,1 0-1,0 2 1,-1-2 3,1-1 1,-1 1-1,1-1 0,0 1 1,-1-1-1,1 0 1,-1 1-1,1-1 0,0 1 1,-1-1-1,1 0 0,0 0 1,-1 1-1,1-1 0,0 0 1,-1 0-1,1 0 1,0 0-1,1 0 0,16 1-30,1 0 0,0-1 1,-1-1-1,1-1 0,-1-1 0,23-5 0,-30 5 43,0 1 1,0 0 0,0 1-1,15 0 1,-26 1-10,1 0 1,-1 0 0,1 0-1,-1 0 1,0 0-1,1 0 1,-1 0-1,1 0 1,-1 0 0,1 0-1,-1 1 1,0-1-1,1 0 1,-1 0-1,1 0 1,-1 1 0,0-1-1,1 0 1,-1 1-1,0-1 1,1 0 0,-1 1-1,0-1 1,0 0-1,1 1 1,-1-1-1,0 0 1,0 1 0,0-1-1,1 1 1,0 14 30,-1-10-24,-1 2-1,1 0 0,-1 0 1,-1 0-1,0 0 0,0 0 1,0-1-1,-1 1 0,0-1 1,0 1-1,-1-1 0,0 0 1,-8 10-1,-5 4 17,-1-2 1,-26 22-1,30-28-17,0 1 0,-1-2 1,-1 0-1,0-1 0,-36 17 0,51-26 5,2-2-56,5-2 42,0 0 0,-1 0 0,11-2 0,5-3 12,17-11 2,0 0 1,-1-2-1,36-28 1,96-84 38,-158 123-50,45-37 2,73-80 0,-106 101 2,-1-2 0,-2 0-1,-1 0 1,-1-2 0,16-37 0,-30 57 8,0 0 0,-1 0 1,0 0-1,-1-1 0,0 1 1,-1-1-1,0-10 0,0 19-5,-1 1-1,0-1 0,0 1 1,0-1-1,-1 0 0,1 1 1,0-1-1,-1 1 0,1-1 1,-1 1-1,1-1 0,-1 1 1,0 0-1,0-1 0,1 1 1,-1 0-1,0-1 0,0 1 1,-3-2-1,1 1 5,0 1-1,0 0 1,0-1-1,0 1 1,0 0-1,0 1 1,0-1-1,-1 0 1,-5 0-1,-13 0 33,-31 1 0,24 1-20,-48 7-1,37 0-33,-55 19 1,-35 21-102,53-15-821,-75 44 1,75-32-3065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7:25:4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2076 477 27821,'0'0'2881,"-12"-3"-2961,12 12-1201,-9 4-175</inkml:trace>
  <inkml:trace contextRef="#ctx0" brushRef="#br0" timeOffset="1621.87">2055 602 24379,'0'0'4586,"-4"3"-4551,-3 1-34,0 1 0,1 1 0,0-1 0,1 1-1,-10 13 1,-7 14 222,2 1-1,-18 45 0,35-71-195,0 0 0,1 0 0,0 1 0,1-1 0,0 0 0,0 1 0,2 12 0,-1-21-25,0 1-1,0 0 0,0-1 1,0 1-1,1-1 0,-1 1 1,0 0-1,0-1 0,1 1 1,-1-1-1,0 1 1,1-1-1,-1 1 0,1-1 1,-1 1-1,1-1 0,-1 1 1,1-1-1,-1 0 0,1 1 1,-1-1-1,1 0 0,0 1 1,-1-1-1,1 0 0,0 1 1,-1-1-1,1 0 0,0 0 1,-1 0-1,1 0 0,0 0 1,0 0-1,3 0 1,-1 1 0,1-1 0,-1-1 0,1 1-1,-1 0 1,4-2 0,-1 1 16,-1-1 1,0 0-1,0 0 0,0 0 0,-1 0 1,1-1-1,7-5 0,28-27 158,-28 24-122,267-258-27,-213 200-28,78-107-1,-140 170 3,3-3 0,-1 0 0,0 0-1,0 0 1,-1-1 0,4-12 0,-9 21 0,3-16 37,-3 16-30,1 1 1,-1 0-1,0-1 1,-1 1-1,1-1 0,0 1 1,0-1-1,0 1 1,0 0-1,0-1 1,0 1-1,0 0 0,-1-1 1,1 1-1,0-1 1,0 1-1,-1 0 1,1-1-1,0 1 0,0 0 1,-1 0-1,1-1 1,0 1-1,-1 0 1,1 0-1,0-1 1,-1 1-1,1 0 0,-1 0 1,1 0-1,0 0 1,-1-1-1,1 1 1,-1 0-1,1 0 0,-1 0 1,1 0-1,-1 0 1,-6 1 7,1-1 1,0 1-1,0 0 0,-1 1 1,1-1-1,0 1 1,0 1-1,1-1 0,-9 5 1,-8 5-22,-20 16 0,15-10 0,1 2-1,1 1 0,1 0 1,1 2-1,1 0 0,-24 34 0,42-51 3,0 0-1,0 1 0,0-1 0,1 1 1,0 0-1,1 0 0,0 0 0,0 0 0,0 1 1,1-1-1,0 15 0,1-21-1,0 1 1,0-1-1,0 0 0,1 1 0,-1-1 1,1 0-1,-1 1 0,1-1 1,-1 0-1,1 1 0,0-1 0,-1 0 1,1 0-1,0 0 0,0 0 1,0 0-1,0 0 0,0 0 0,1 0 1,-1 0-1,0 0 0,0 0 1,0-1-1,1 1 0,-1 0 0,1-1 1,-1 1-1,0-1 0,4 1 0,3 1-20,0-1 0,1 0 0,0 0-1,8 0 1,-10-1 8,26 0-3,19 0 24,-51 0-5,0 1 1,1-1-1,-1 0 1,0 0-1,0 1 1,0-1-1,1 0 1,-1 1-1,0-1 1,0 1-1,0-1 1,0 1-1,0 0 1,0 0-1,0-1 1,0 1-1,0 0 1,0 0 0,0 0-1,-1 0 1,1 0-1,0 0 1,-1 0-1,1 0 1,0 0-1,-1 0 1,0 0-1,1 0 1,-1 0-1,0 0 1,1 3-1,-1-2 1,0 1 0,0 0 0,0 0-1,-1-1 1,1 1 0,-1 0 0,0-1-1,1 1 1,-1 0 0,-1-1 0,1 1-1,0-1 1,-3 4 0,-8 8 25,-1 0-1,-19 18 1,7-9-14,-50 48-21,73-69 6,-1 1 0,1-1 0,-1 1 0,-1 4 0,3-6 0,1 0 0,-1 0-1,1-1 1,-1 1 0,1 0-1,0 0 1,-1 0 0,1 0-1,0 0 1,0 0 0,0 0-1,0 0 1,0-1 0,0 1-1,0 0 1,0 0 0,0 0-1,0 0 1,1 0 0,-1 0-1,1 1 1,0-1 3,0 0 0,0 0 0,0 0 1,0 0-1,1 0 0,-1-1 0,0 1 0,1 0 0,-1-1 1,0 1-1,1-1 0,-1 1 0,1-1 0,-1 0 0,1 0 1,-1 1-1,1-1 0,1 0 0,0 0 1,27 2-66,1 0 0,35-4 0,-64 2 64,13-1-232,0-1 1,0 0-1,-1-1 0,1 0 1,-1-1-1,27-11 0,-16 1-2012</inkml:trace>
  <inkml:trace contextRef="#ctx0" brushRef="#br0" timeOffset="3125.91">2480 830 13366,'0'0'14679,"0"-1"-14439,0-4-77,0 4-113,10 0 22,-3 0 14,0-1-1,0 0 0,-1 0 1,1 0-1,0-1 0,-1 0 1,8-5-1,41-29 238,-52 35-309,82-66 68,-44 34-90,-26 23 1,-7 5-11,0 0-1,0-1 1,-1 0 0,10-12 0,-16 14 94,-1 5-69,0 0 0,0 0 0,0-1 0,-1 1 0,1 0 0,0 0 1,0 0-1,0 0 0,-1 0 0,1 0 0,0 0 0,0 0 0,-1 0 0,1 0 0,0 0 0,0 0 0,-1 0 0,1 0 1,0 0-1,0 0 0,0 0 0,-1 0 0,1 0 0,0 0 0,0 1 0,-1-1 0,1 0 0,-5 2-14,1 0 0,0 1 0,0 0 0,0-1 0,0 2 0,0-1 0,1 0 0,-1 0 0,1 1 0,-5 6 0,1 0 9,0 1 1,-11 22 0,11-14 7,1 1 1,0-1-1,2 1 0,0 0 1,2 0-1,0 0 0,1 23 1,1-42-10,0-1 0,0 1 0,0-1-1,0 0 1,0 1 0,0-1 0,0 1 0,0-1 0,-1 0 0,1 1 0,0-1 0,0 0 0,-1 1 0,1-1 0,0 0 0,0 1 0,-1-1 0,1 0 0,0 1 0,-1-1 0,1 0 0,0 0 0,-1 1 0,1-1 0,-1 0-1,1 0 1,-1 1 0,-13 1 22,9-2-16,-36 6-429,-51-1 1,89-5 321,1 0 0,-1 0 1,0 0-1,1 0 0,-1-1 0,1 1 1,-5-2-1,6 1-88,0 0 0,-1 1 1,1-1-1,0 0 0,0 0 1,0-1-1,0 1 0,0 0 0,0 0 1,-1-2-1</inkml:trace>
  <inkml:trace contextRef="#ctx0" brushRef="#br0" timeOffset="4407.17">2764 370 18552,'0'0'9109,"19"39"-8789,-15-29-80,1 1 176,2-4-80,4-3-256,5-2 128,12-2-144,15-9-16,15-16-48,18-9-112,-7-2-1200</inkml:trace>
  <inkml:trace contextRef="#ctx0" brushRef="#br0" timeOffset="6160.38">2702 826 2993,'0'0'23830,"15"0"-21968,-8 0-1773,43-2 219,-44 1-295,-1 0 1,0 0 0,0 0 0,1-1 0,-1 1-1,0-1 1,5-3 0,18-12 42,0-2 0,-2 0 0,27-26 0,-7 6-24,-37 31-25,12-8 85,-20 15 263,-2 2-340,0-1-1,0 1 1,1-1 0,-1 1 0,0-1 0,1 1 0,-1 0-1,0-1 1,1 1 0,-1 1 0,-3 2-5,-15 15 4,-42 44 22,48-49-12,2 0 0,-16 26 1,24-35-20,1 0 1,0 1 0,0-1-1,0 1 1,1-1-1,-1 1 1,1 0 0,1 0-1,-1 8 1,1-13-9,0 0 1,0 0-1,1-1 1,-1 1-1,0 0 1,0 0-1,0 0 1,1-1-1,-1 1 1,0 0-1,1 0 1,-1-1-1,0 1 1,1 0-1,-1-1 1,1 1-1,-1-1 1,1 1-1,0 0 1,-1-1-1,1 1 0,0-1 1,-1 1-1,1-1 1,0 0-1,0 1 1,-1-1-1,1 0 1,0 1-1,1-1 1,3 1-27,-1 0-1,1-1 1,-1 1 0,9-1 0,-5 0-3,6 0-24,0-1 1,0 0-1,0 0 1,0-1-1,-1-1 0,1 0 1,-1-1-1,0 0 1,0-1-1,19-10 1,26-21-1309,-5-3-2296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 Template MIk</Template>
  <TotalTime>2664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Links>
    <vt:vector size="216" baseType="variant"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_Toc89014007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_Toc89014006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_Toc89014005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_Toc89014004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_Toc89014003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_Toc89014002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_Toc89014001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_Toc89014000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_Toc89013999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_Toc89013998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_Toc89013997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_Toc89013996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_Toc89013995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_Toc89013994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_Toc89013993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_Toc89013992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_Toc89013991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_Toc89013990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_Toc89013989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_Toc89013988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_Toc89013987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_Toc89013986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_Toc89013985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_Toc89013984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_Toc89013983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_Toc89013982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_Toc89013981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_Toc89013980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_Toc89013979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_Toc89013978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_Toc89013977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_Toc89013976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_Toc89013975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_Toc89013974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_Toc89013973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_Toc89013972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Mikšík</dc:creator>
  <cp:keywords/>
  <dc:description/>
  <cp:lastModifiedBy>Miksik, Martin</cp:lastModifiedBy>
  <cp:revision>1480</cp:revision>
  <cp:lastPrinted>2021-12-01T15:42:00Z</cp:lastPrinted>
  <dcterms:created xsi:type="dcterms:W3CDTF">2021-11-11T00:15:00Z</dcterms:created>
  <dcterms:modified xsi:type="dcterms:W3CDTF">2022-02-26T11:40:00Z</dcterms:modified>
</cp:coreProperties>
</file>